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6441157"/>
        <w:docPartObj>
          <w:docPartGallery w:val="Cover Pages"/>
          <w:docPartUnique/>
        </w:docPartObj>
      </w:sdtPr>
      <w:sdtEndPr/>
      <w:sdtContent>
        <w:p w14:paraId="2C68D380" w14:textId="77777777" w:rsidR="00C60445" w:rsidRDefault="00F3455A" w:rsidP="00F3455A">
          <w:pPr>
            <w:jc w:val="center"/>
          </w:pPr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C4CE4E" wp14:editId="422B5CCE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198120</wp:posOffset>
                    </wp:positionV>
                    <wp:extent cx="7315200" cy="1082040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0820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51EDFF9" id="Group 149" o:spid="_x0000_s1026" style="position:absolute;margin-left:17.4pt;margin-top:15.6pt;width:8in;height:85.2pt;z-index:2516623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C869A0F" w14:textId="77777777" w:rsidR="00F3455A" w:rsidRDefault="00F3455A" w:rsidP="00F3455A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415D8" wp14:editId="1016AC21">
                <wp:simplePos x="0" y="0"/>
                <wp:positionH relativeFrom="page">
                  <wp:posOffset>220980</wp:posOffset>
                </wp:positionH>
                <wp:positionV relativeFrom="page">
                  <wp:posOffset>3291840</wp:posOffset>
                </wp:positionV>
                <wp:extent cx="6454140" cy="1443990"/>
                <wp:effectExtent l="0" t="0" r="0" b="381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44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9F842" w14:textId="5AEA0FFE" w:rsidR="00C60445" w:rsidRDefault="000E7DC9" w:rsidP="00F3455A">
                            <w:pPr>
                              <w:jc w:val="center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13240399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E4642C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WeB APPlication </w:t>
                                </w:r>
                                <w:r w:rsidR="001018AA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FOR </w:t>
                                </w:r>
                                <w:r w:rsidR="00E4642C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 Restaurant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9351851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975CE52" w14:textId="77777777" w:rsidR="00C60445" w:rsidRDefault="00764A46" w:rsidP="00F3455A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Higher Di</w:t>
                                </w:r>
                                <w:r w:rsidR="000177D8"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ploma in Science in Computing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415D8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left:0;text-align:left;margin-left:17.4pt;margin-top:259.2pt;width:508.2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" filled="f" stroked="f" strokeweight=".5pt">
                <v:textbox inset="126pt,0,54pt,0">
                  <w:txbxContent>
                    <w:p w14:paraId="30B9F842" w14:textId="5AEA0FFE" w:rsidR="00C60445" w:rsidRDefault="000E7DC9" w:rsidP="00F3455A">
                      <w:pPr>
                        <w:jc w:val="center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13240399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4642C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WeB APPlication </w:t>
                          </w:r>
                          <w:r w:rsidR="001018AA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FOR </w:t>
                          </w:r>
                          <w:r w:rsidR="00E4642C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 Restaurant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-129351851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975CE52" w14:textId="77777777" w:rsidR="00C60445" w:rsidRDefault="00764A46" w:rsidP="00F3455A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Higher Di</w:t>
                          </w:r>
                          <w:r w:rsidR="000177D8"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ploma in Science in Computing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50D62B5B" wp14:editId="434A12D5">
            <wp:extent cx="2240474" cy="10287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1301" w14:textId="77777777" w:rsidR="00F3455A" w:rsidRPr="00F3455A" w:rsidRDefault="00F3455A" w:rsidP="00F3455A"/>
    <w:p w14:paraId="09D2FA3D" w14:textId="77777777" w:rsidR="00F3455A" w:rsidRPr="00F3455A" w:rsidRDefault="00F3455A" w:rsidP="00F3455A"/>
    <w:p w14:paraId="7DD6A6B6" w14:textId="77777777" w:rsidR="00F3455A" w:rsidRPr="00F3455A" w:rsidRDefault="00F3455A" w:rsidP="00F3455A"/>
    <w:p w14:paraId="2EC688EF" w14:textId="77777777" w:rsidR="002933AB" w:rsidRPr="00F3455A" w:rsidRDefault="002933AB" w:rsidP="002933AB">
      <w:pPr>
        <w:jc w:val="center"/>
      </w:pPr>
      <w:r>
        <w:t>Word Count</w:t>
      </w:r>
      <w:r w:rsidR="00BA06A4">
        <w:t>: 1000</w:t>
      </w:r>
    </w:p>
    <w:p w14:paraId="117FF332" w14:textId="77777777" w:rsidR="00F3455A" w:rsidRPr="00F3455A" w:rsidRDefault="00F3455A" w:rsidP="00F3455A"/>
    <w:p w14:paraId="74A18BBE" w14:textId="77777777" w:rsidR="00F3455A" w:rsidRPr="00F3455A" w:rsidRDefault="00F3455A" w:rsidP="00F3455A"/>
    <w:p w14:paraId="747AFC45" w14:textId="77777777" w:rsidR="00F3455A" w:rsidRPr="00F3455A" w:rsidRDefault="002933AB" w:rsidP="00F3455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147E1" wp14:editId="10EF35B1">
                <wp:simplePos x="0" y="0"/>
                <wp:positionH relativeFrom="page">
                  <wp:posOffset>220980</wp:posOffset>
                </wp:positionH>
                <wp:positionV relativeFrom="page">
                  <wp:posOffset>5966460</wp:posOffset>
                </wp:positionV>
                <wp:extent cx="6400800" cy="100965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5DE8" w14:textId="77777777" w:rsidR="00C60445" w:rsidRPr="00F3455A" w:rsidRDefault="00C60445" w:rsidP="00F3455A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F3455A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Higher Diploma in Science in Computing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ategory"/>
                              <w:tag w:val=""/>
                              <w:id w:val="-1095934430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31F95C68" w14:textId="31FCC70D" w:rsidR="00C60445" w:rsidRPr="00F3455A" w:rsidRDefault="00F03773" w:rsidP="00F3455A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Software Development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0BC147E1" id="Text Box 153" o:spid="_x0000_s1027" type="#_x0000_t202" style="position:absolute;margin-left:17.4pt;margin-top:469.8pt;width:7in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" filled="f" stroked="f" strokeweight=".5pt">
                <v:textbox style="mso-fit-shape-to-text:t" inset="126pt,0,54pt,0">
                  <w:txbxContent>
                    <w:p w14:paraId="2AA25DE8" w14:textId="77777777" w:rsidR="00C60445" w:rsidRPr="00F3455A" w:rsidRDefault="00C60445" w:rsidP="00F3455A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F3455A">
                        <w:rPr>
                          <w:color w:val="4472C4" w:themeColor="accent1"/>
                          <w:sz w:val="28"/>
                          <w:szCs w:val="28"/>
                        </w:rPr>
                        <w:t>Higher Diploma in Science in Computing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Category"/>
                        <w:tag w:val=""/>
                        <w:id w:val="-1095934430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31F95C68" w14:textId="31FCC70D" w:rsidR="00C60445" w:rsidRPr="00F3455A" w:rsidRDefault="00F03773" w:rsidP="00F3455A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Software Development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D2CD3D6" w14:textId="77777777" w:rsidR="00F3455A" w:rsidRPr="00F3455A" w:rsidRDefault="00F3455A" w:rsidP="00F3455A"/>
    <w:p w14:paraId="2BC77A75" w14:textId="77777777" w:rsidR="00F3455A" w:rsidRPr="00F3455A" w:rsidRDefault="00F3455A" w:rsidP="002933AB"/>
    <w:p w14:paraId="1EB19972" w14:textId="77777777" w:rsidR="00F3455A" w:rsidRPr="00F3455A" w:rsidRDefault="00F3455A" w:rsidP="00F3455A"/>
    <w:p w14:paraId="1E587412" w14:textId="77777777" w:rsidR="00C6484F" w:rsidRPr="00F3455A" w:rsidRDefault="002933AB" w:rsidP="00C6484F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B8E8F" wp14:editId="3EC8D3D3">
                <wp:simplePos x="0" y="0"/>
                <wp:positionH relativeFrom="page">
                  <wp:posOffset>160020</wp:posOffset>
                </wp:positionH>
                <wp:positionV relativeFrom="page">
                  <wp:posOffset>7863840</wp:posOffset>
                </wp:positionV>
                <wp:extent cx="7315200" cy="1516380"/>
                <wp:effectExtent l="0" t="0" r="0" b="762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51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152332291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9440DA" w14:textId="77777777" w:rsidR="00C60445" w:rsidRDefault="004C72A5" w:rsidP="00F3455A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Wellington Allegro</w:t>
                                </w:r>
                              </w:p>
                            </w:sdtContent>
                          </w:sdt>
                          <w:p w14:paraId="4388AA36" w14:textId="77777777" w:rsidR="00C60445" w:rsidRDefault="00C60445" w:rsidP="00F3455A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sdt>
                            <w:sdtPr>
                              <w:alias w:val="Company E-mail"/>
                              <w:tag w:val=""/>
                              <w:id w:val="142013904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14:paraId="4DEDD115" w14:textId="43A01A2C" w:rsidR="00C6484F" w:rsidRDefault="000E7DC9" w:rsidP="001018AA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2" w:history="1">
                                  <w:r w:rsidR="001018AA" w:rsidRPr="001018AA">
                                    <w:t>10558156@mydbs.ie</w:t>
                                  </w:r>
                                </w:hyperlink>
                              </w:p>
                            </w:sdtContent>
                          </w:sdt>
                          <w:sdt>
                            <w:sdtPr>
                              <w:alias w:val="Publish Date"/>
                              <w:tag w:val=""/>
                              <w:id w:val="111278633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16T00:00:00Z">
                                <w:dateFormat w:val="dd/MM/yyyy"/>
                                <w:lid w:val="en-I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7AF443" w14:textId="16C48426" w:rsidR="002933AB" w:rsidRDefault="001018AA" w:rsidP="002933AB">
                                <w:pPr>
                                  <w:jc w:val="center"/>
                                </w:pPr>
                                <w:r>
                                  <w:t>16/06/2022</w:t>
                                </w:r>
                              </w:p>
                            </w:sdtContent>
                          </w:sdt>
                          <w:p w14:paraId="02F97BD2" w14:textId="77777777" w:rsidR="00C6484F" w:rsidRDefault="00C6484F" w:rsidP="00F3455A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380FD3B9" w14:textId="77777777" w:rsidR="00C6484F" w:rsidRDefault="00C6484F" w:rsidP="00F3455A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23A2F08" w14:textId="77777777" w:rsidR="00C6484F" w:rsidRDefault="00C6484F" w:rsidP="00F3455A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D2B3A0C" w14:textId="77777777" w:rsidR="00C6484F" w:rsidRDefault="00C6484F" w:rsidP="00F3455A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E5EA6AB" w14:textId="77777777" w:rsidR="00C6484F" w:rsidRDefault="00C6484F" w:rsidP="00F3455A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8E8F" id="Text Box 152" o:spid="_x0000_s1028" type="#_x0000_t202" style="position:absolute;left:0;text-align:left;margin-left:12.6pt;margin-top:619.2pt;width:8in;height:119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-152332291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259440DA" w14:textId="77777777" w:rsidR="00C60445" w:rsidRDefault="004C72A5" w:rsidP="00F3455A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Wellington Allegro</w:t>
                          </w:r>
                        </w:p>
                      </w:sdtContent>
                    </w:sdt>
                    <w:p w14:paraId="4388AA36" w14:textId="77777777" w:rsidR="00C60445" w:rsidRDefault="00C60445" w:rsidP="00F3455A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sdt>
                      <w:sdtPr>
                        <w:alias w:val="Company E-mail"/>
                        <w:tag w:val=""/>
                        <w:id w:val="1420139047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EndPr/>
                      <w:sdtContent>
                        <w:p w14:paraId="4DEDD115" w14:textId="43A01A2C" w:rsidR="00C6484F" w:rsidRDefault="000E7DC9" w:rsidP="001018AA">
                          <w:pPr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3" w:history="1">
                            <w:r w:rsidR="001018AA" w:rsidRPr="001018AA">
                              <w:t>10558156@mydbs.ie</w:t>
                            </w:r>
                          </w:hyperlink>
                        </w:p>
                      </w:sdtContent>
                    </w:sdt>
                    <w:sdt>
                      <w:sdtPr>
                        <w:alias w:val="Publish Date"/>
                        <w:tag w:val=""/>
                        <w:id w:val="111278633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6-16T00:00:00Z">
                          <w:dateFormat w:val="dd/MM/yyyy"/>
                          <w:lid w:val="en-I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77AF443" w14:textId="16C48426" w:rsidR="002933AB" w:rsidRDefault="001018AA" w:rsidP="002933AB">
                          <w:pPr>
                            <w:jc w:val="center"/>
                          </w:pPr>
                          <w:r>
                            <w:t>16/06/2022</w:t>
                          </w:r>
                        </w:p>
                      </w:sdtContent>
                    </w:sdt>
                    <w:p w14:paraId="02F97BD2" w14:textId="77777777" w:rsidR="00C6484F" w:rsidRDefault="00C6484F" w:rsidP="00F3455A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380FD3B9" w14:textId="77777777" w:rsidR="00C6484F" w:rsidRDefault="00C6484F" w:rsidP="00F3455A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23A2F08" w14:textId="77777777" w:rsidR="00C6484F" w:rsidRDefault="00C6484F" w:rsidP="00F3455A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D2B3A0C" w14:textId="77777777" w:rsidR="00C6484F" w:rsidRDefault="00C6484F" w:rsidP="00F3455A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E5EA6AB" w14:textId="77777777" w:rsidR="00C6484F" w:rsidRDefault="00C6484F" w:rsidP="00F3455A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2699F38" w14:textId="77777777" w:rsidR="00F3455A" w:rsidRPr="00F3455A" w:rsidRDefault="00F3455A" w:rsidP="00F3455A"/>
    <w:bookmarkStart w:id="0" w:name="_Toc10631359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9515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E0886" w14:textId="77777777" w:rsidR="003759BC" w:rsidRDefault="003759BC" w:rsidP="00BC3405">
          <w:pPr>
            <w:pStyle w:val="Heading1"/>
          </w:pPr>
          <w:r>
            <w:t>Contents</w:t>
          </w:r>
          <w:bookmarkEnd w:id="0"/>
        </w:p>
        <w:p w14:paraId="26BE9939" w14:textId="751F6866" w:rsidR="00B36AAF" w:rsidRDefault="003759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13599" w:history="1">
            <w:r w:rsidR="00B36AAF" w:rsidRPr="005B5C5B">
              <w:rPr>
                <w:rStyle w:val="Hyperlink"/>
                <w:noProof/>
              </w:rPr>
              <w:t>Contents</w:t>
            </w:r>
            <w:r w:rsidR="00B36AAF">
              <w:rPr>
                <w:noProof/>
                <w:webHidden/>
              </w:rPr>
              <w:tab/>
            </w:r>
            <w:r w:rsidR="00B36AAF">
              <w:rPr>
                <w:noProof/>
                <w:webHidden/>
              </w:rPr>
              <w:fldChar w:fldCharType="begin"/>
            </w:r>
            <w:r w:rsidR="00B36AAF">
              <w:rPr>
                <w:noProof/>
                <w:webHidden/>
              </w:rPr>
              <w:instrText xml:space="preserve"> PAGEREF _Toc106313599 \h </w:instrText>
            </w:r>
            <w:r w:rsidR="00B36AAF">
              <w:rPr>
                <w:noProof/>
                <w:webHidden/>
              </w:rPr>
            </w:r>
            <w:r w:rsidR="00B36AAF">
              <w:rPr>
                <w:noProof/>
                <w:webHidden/>
              </w:rPr>
              <w:fldChar w:fldCharType="separate"/>
            </w:r>
            <w:r w:rsidR="007D02BF">
              <w:rPr>
                <w:noProof/>
                <w:webHidden/>
              </w:rPr>
              <w:t>1</w:t>
            </w:r>
            <w:r w:rsidR="00B36AAF">
              <w:rPr>
                <w:noProof/>
                <w:webHidden/>
              </w:rPr>
              <w:fldChar w:fldCharType="end"/>
            </w:r>
          </w:hyperlink>
        </w:p>
        <w:p w14:paraId="7908D743" w14:textId="2CA710E4" w:rsidR="00B36AAF" w:rsidRDefault="00B36A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313600" w:history="1">
            <w:r w:rsidRPr="005B5C5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B5C5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2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2CB2" w14:textId="477607D8" w:rsidR="00B36AAF" w:rsidRDefault="00B36A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313601" w:history="1">
            <w:r w:rsidRPr="005B5C5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B5C5B">
              <w:rPr>
                <w:rStyle w:val="Hyperlink"/>
                <w:noProof/>
              </w:rPr>
              <w:t>Project 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2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9AEE" w14:textId="2625BC79" w:rsidR="00B36AAF" w:rsidRDefault="00B36A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313602" w:history="1">
            <w:r w:rsidRPr="005B5C5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B5C5B">
              <w:rPr>
                <w:rStyle w:val="Hyperlink"/>
                <w:noProof/>
              </w:rPr>
              <w:t>Student’s 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2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7660" w14:textId="1D444686" w:rsidR="00B36AAF" w:rsidRDefault="00B36A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313603" w:history="1">
            <w:r w:rsidRPr="005B5C5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B5C5B">
              <w:rPr>
                <w:rStyle w:val="Hyperlink"/>
                <w:noProof/>
              </w:rPr>
              <w:t>Technical Specification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2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1983" w14:textId="719AFB31" w:rsidR="00B36AAF" w:rsidRDefault="00B36A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313604" w:history="1">
            <w:r w:rsidRPr="005B5C5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B5C5B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2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B23A" w14:textId="54E19830" w:rsidR="00B36AAF" w:rsidRDefault="00B36A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313605" w:history="1">
            <w:r w:rsidRPr="005B5C5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B5C5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2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0376" w14:textId="0625E349" w:rsidR="00B36AAF" w:rsidRDefault="00B36AA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6313606" w:history="1">
            <w:r w:rsidRPr="005B5C5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B5C5B">
              <w:rPr>
                <w:rStyle w:val="Hyperlink"/>
                <w:noProof/>
              </w:rPr>
              <w:t>References /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2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2352" w14:textId="46CA75AC" w:rsidR="003759BC" w:rsidRDefault="003759BC">
          <w:r>
            <w:rPr>
              <w:b/>
              <w:bCs/>
              <w:noProof/>
            </w:rPr>
            <w:fldChar w:fldCharType="end"/>
          </w:r>
        </w:p>
      </w:sdtContent>
    </w:sdt>
    <w:p w14:paraId="6C17D6F4" w14:textId="77777777" w:rsidR="003759BC" w:rsidRDefault="003759BC">
      <w:r>
        <w:br w:type="page"/>
      </w:r>
    </w:p>
    <w:p w14:paraId="699E4A7F" w14:textId="77777777" w:rsidR="00F3455A" w:rsidRDefault="0075558D" w:rsidP="0075558D">
      <w:pPr>
        <w:pStyle w:val="Heading1"/>
        <w:numPr>
          <w:ilvl w:val="0"/>
          <w:numId w:val="1"/>
        </w:numPr>
        <w:spacing w:after="120"/>
        <w:ind w:left="714" w:hanging="357"/>
      </w:pPr>
      <w:bookmarkStart w:id="1" w:name="_Toc106313600"/>
      <w:r>
        <w:lastRenderedPageBreak/>
        <w:t>Introduction</w:t>
      </w:r>
      <w:bookmarkEnd w:id="1"/>
    </w:p>
    <w:p w14:paraId="1FF694A3" w14:textId="1CE15AA0" w:rsidR="001018AA" w:rsidRDefault="001018AA" w:rsidP="0075558D">
      <w:pPr>
        <w:ind w:left="720"/>
      </w:pPr>
      <w:r>
        <w:t xml:space="preserve">The </w:t>
      </w:r>
      <w:r w:rsidR="00531529">
        <w:t>objective</w:t>
      </w:r>
      <w:r>
        <w:t xml:space="preserve"> of this project is to create a </w:t>
      </w:r>
      <w:r w:rsidR="00BA58EB">
        <w:t>information system</w:t>
      </w:r>
      <w:r>
        <w:t xml:space="preserve"> for restaurants, where providing a holistic service from customer to the owner</w:t>
      </w:r>
      <w:r w:rsidR="00BA58EB">
        <w:t xml:space="preserve"> aiming </w:t>
      </w:r>
      <w:r w:rsidR="00531529">
        <w:t>the business development, best customer experience and sales increase.</w:t>
      </w:r>
    </w:p>
    <w:p w14:paraId="0D898636" w14:textId="551E3CA6" w:rsidR="001018AA" w:rsidRDefault="001018AA" w:rsidP="0075558D">
      <w:pPr>
        <w:ind w:left="720"/>
      </w:pPr>
      <w:r>
        <w:t>It might be a very useful tool for the company’s routine</w:t>
      </w:r>
      <w:r w:rsidR="00BA58EB">
        <w:t>, handling in store/ on line orders, reservations, kitchen tasks, billing report, sales reports, etc.</w:t>
      </w:r>
    </w:p>
    <w:p w14:paraId="04098A1E" w14:textId="2BE142FD" w:rsidR="00BA58EB" w:rsidRDefault="00BA58EB" w:rsidP="0075558D">
      <w:pPr>
        <w:ind w:left="720"/>
      </w:pPr>
      <w:r>
        <w:t xml:space="preserve">With different access levels for users as </w:t>
      </w:r>
      <w:r w:rsidR="00531529">
        <w:t>a</w:t>
      </w:r>
      <w:r>
        <w:t>dmin</w:t>
      </w:r>
      <w:r w:rsidR="00531529">
        <w:t>s</w:t>
      </w:r>
      <w:r>
        <w:t xml:space="preserve">, floor staffs, kitchen staffs and customers </w:t>
      </w:r>
      <w:r w:rsidR="00531529">
        <w:t>the application</w:t>
      </w:r>
      <w:r>
        <w:t xml:space="preserve"> will integrate a database and handle </w:t>
      </w:r>
      <w:r w:rsidR="00531529">
        <w:t>data</w:t>
      </w:r>
      <w:r>
        <w:t xml:space="preserve"> accordingly</w:t>
      </w:r>
      <w:r w:rsidR="00531529">
        <w:t xml:space="preserve"> due a given request</w:t>
      </w:r>
      <w:r>
        <w:t>.</w:t>
      </w:r>
    </w:p>
    <w:p w14:paraId="7BD3B521" w14:textId="4AE4A3EB" w:rsidR="00646378" w:rsidRDefault="00646378" w:rsidP="0075558D">
      <w:pPr>
        <w:ind w:left="720"/>
      </w:pPr>
      <w:r>
        <w:t>This application should demonstrate the skills I have gained along this Science in Computing course</w:t>
      </w:r>
      <w:r w:rsidR="008F4A24">
        <w:t>.</w:t>
      </w:r>
    </w:p>
    <w:p w14:paraId="328CCEAE" w14:textId="77777777" w:rsidR="0075558D" w:rsidRDefault="0075558D" w:rsidP="0075558D">
      <w:pPr>
        <w:ind w:left="720"/>
      </w:pPr>
    </w:p>
    <w:p w14:paraId="5EE1C3F3" w14:textId="77777777" w:rsidR="0075558D" w:rsidRDefault="0075558D" w:rsidP="0075558D">
      <w:pPr>
        <w:pStyle w:val="Heading1"/>
        <w:numPr>
          <w:ilvl w:val="0"/>
          <w:numId w:val="1"/>
        </w:numPr>
        <w:spacing w:after="120"/>
        <w:ind w:left="714" w:hanging="357"/>
      </w:pPr>
      <w:bookmarkStart w:id="2" w:name="_Toc106313601"/>
      <w:r>
        <w:t>Project Scope and Objectives</w:t>
      </w:r>
      <w:bookmarkEnd w:id="2"/>
    </w:p>
    <w:p w14:paraId="42F115E8" w14:textId="619E4E6E" w:rsidR="00531529" w:rsidRDefault="008F4A24" w:rsidP="0075558D">
      <w:pPr>
        <w:ind w:left="720"/>
      </w:pPr>
      <w:r>
        <w:t>Cloud Service:</w:t>
      </w:r>
    </w:p>
    <w:p w14:paraId="0669A81D" w14:textId="5A0FA530" w:rsidR="008F4A24" w:rsidRDefault="008F4A24" w:rsidP="0011783D">
      <w:pPr>
        <w:pStyle w:val="ListParagraph"/>
        <w:numPr>
          <w:ilvl w:val="0"/>
          <w:numId w:val="3"/>
        </w:numPr>
      </w:pPr>
      <w:r>
        <w:t>Research and select the best cloud provider that matches this web app requirement</w:t>
      </w:r>
    </w:p>
    <w:p w14:paraId="55ACF9E1" w14:textId="3EED1EE3" w:rsidR="00811AF0" w:rsidRDefault="0098178B" w:rsidP="0011783D">
      <w:pPr>
        <w:pStyle w:val="ListParagraph"/>
        <w:numPr>
          <w:ilvl w:val="0"/>
          <w:numId w:val="3"/>
        </w:numPr>
      </w:pPr>
      <w:r>
        <w:t>Configure</w:t>
      </w:r>
      <w:r w:rsidR="00811AF0">
        <w:t xml:space="preserve"> the resources and environment</w:t>
      </w:r>
      <w:r>
        <w:t xml:space="preserve"> necessary</w:t>
      </w:r>
      <w:r w:rsidR="00811AF0">
        <w:t xml:space="preserve"> for the app,</w:t>
      </w:r>
      <w:r>
        <w:t xml:space="preserve"> such</w:t>
      </w:r>
      <w:r w:rsidR="00811AF0">
        <w:t xml:space="preserve"> as </w:t>
      </w:r>
      <w:r w:rsidR="008F4A24">
        <w:t xml:space="preserve">memory, elasticity, </w:t>
      </w:r>
      <w:r w:rsidR="00675931">
        <w:t>VPN and region if necessary</w:t>
      </w:r>
    </w:p>
    <w:p w14:paraId="29C6BD90" w14:textId="1D518DA2" w:rsidR="00675931" w:rsidRDefault="00675931" w:rsidP="00675931">
      <w:pPr>
        <w:ind w:left="720"/>
      </w:pPr>
      <w:r>
        <w:t>Project management:</w:t>
      </w:r>
    </w:p>
    <w:p w14:paraId="5CB33A85" w14:textId="5E2A677C" w:rsidR="00675931" w:rsidRDefault="00675931" w:rsidP="00675931">
      <w:pPr>
        <w:pStyle w:val="ListParagraph"/>
        <w:numPr>
          <w:ilvl w:val="0"/>
          <w:numId w:val="4"/>
        </w:numPr>
      </w:pPr>
      <w:r>
        <w:t>Create a Git repository</w:t>
      </w:r>
    </w:p>
    <w:p w14:paraId="1BD0E02F" w14:textId="4306322F" w:rsidR="00675931" w:rsidRDefault="00675931" w:rsidP="00675931">
      <w:pPr>
        <w:pStyle w:val="ListParagraph"/>
        <w:numPr>
          <w:ilvl w:val="0"/>
          <w:numId w:val="4"/>
        </w:numPr>
      </w:pPr>
      <w:r>
        <w:t>Setup and link the repository to the project</w:t>
      </w:r>
    </w:p>
    <w:p w14:paraId="5FC0041F" w14:textId="68F62660" w:rsidR="00675931" w:rsidRDefault="00675931" w:rsidP="00675931">
      <w:pPr>
        <w:ind w:left="720"/>
      </w:pPr>
      <w:r>
        <w:t>Back End:</w:t>
      </w:r>
    </w:p>
    <w:p w14:paraId="462B1B93" w14:textId="6729BE1D" w:rsidR="00675931" w:rsidRDefault="00675931" w:rsidP="00675931">
      <w:pPr>
        <w:pStyle w:val="ListParagraph"/>
        <w:numPr>
          <w:ilvl w:val="0"/>
          <w:numId w:val="5"/>
        </w:numPr>
      </w:pPr>
      <w:r>
        <w:t>Select the IDE that matches this project requirement</w:t>
      </w:r>
    </w:p>
    <w:p w14:paraId="78331524" w14:textId="2F05F7D3" w:rsidR="00C53154" w:rsidRDefault="00C53154" w:rsidP="00675931">
      <w:pPr>
        <w:pStyle w:val="ListParagraph"/>
        <w:numPr>
          <w:ilvl w:val="0"/>
          <w:numId w:val="5"/>
        </w:numPr>
      </w:pPr>
      <w:r>
        <w:t>Avail and select the best framework to work with</w:t>
      </w:r>
    </w:p>
    <w:p w14:paraId="21524280" w14:textId="467FCAB5" w:rsidR="0011783D" w:rsidRDefault="0011783D" w:rsidP="0011783D">
      <w:pPr>
        <w:pStyle w:val="ListParagraph"/>
        <w:numPr>
          <w:ilvl w:val="0"/>
          <w:numId w:val="3"/>
        </w:numPr>
      </w:pPr>
      <w:r>
        <w:t>Write the back end web app</w:t>
      </w:r>
    </w:p>
    <w:p w14:paraId="2B4D320F" w14:textId="146E2D49" w:rsidR="00C53154" w:rsidRDefault="00C53154" w:rsidP="00C53154">
      <w:pPr>
        <w:ind w:left="720"/>
      </w:pPr>
      <w:r>
        <w:t xml:space="preserve">Front End: </w:t>
      </w:r>
    </w:p>
    <w:p w14:paraId="1E7A2202" w14:textId="7EDB84BA" w:rsidR="0011783D" w:rsidRDefault="00C53154" w:rsidP="0011783D">
      <w:pPr>
        <w:pStyle w:val="ListParagraph"/>
        <w:numPr>
          <w:ilvl w:val="0"/>
          <w:numId w:val="3"/>
        </w:numPr>
      </w:pPr>
      <w:r>
        <w:t>Select/create the web page design (user interface)</w:t>
      </w:r>
    </w:p>
    <w:p w14:paraId="692A1535" w14:textId="2F905467" w:rsidR="00C53154" w:rsidRDefault="00C53154" w:rsidP="0011783D">
      <w:pPr>
        <w:pStyle w:val="ListParagraph"/>
        <w:numPr>
          <w:ilvl w:val="0"/>
          <w:numId w:val="3"/>
        </w:numPr>
      </w:pPr>
      <w:r>
        <w:t>Create the different pages for any kind of service/ access</w:t>
      </w:r>
    </w:p>
    <w:p w14:paraId="4F02B44E" w14:textId="4533AFBF" w:rsidR="00C53154" w:rsidRDefault="00C53154" w:rsidP="0011783D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B45B15">
        <w:rPr>
          <w:lang w:val="fr-FR"/>
        </w:rPr>
        <w:t>Implement</w:t>
      </w:r>
      <w:proofErr w:type="spellEnd"/>
      <w:r w:rsidRPr="00B45B15">
        <w:rPr>
          <w:lang w:val="fr-FR"/>
        </w:rPr>
        <w:t xml:space="preserve"> </w:t>
      </w:r>
      <w:proofErr w:type="spellStart"/>
      <w:r w:rsidRPr="00B45B15">
        <w:rPr>
          <w:lang w:val="fr-FR"/>
        </w:rPr>
        <w:t>features</w:t>
      </w:r>
      <w:proofErr w:type="spellEnd"/>
      <w:r w:rsidRPr="00B45B15">
        <w:rPr>
          <w:lang w:val="fr-FR"/>
        </w:rPr>
        <w:t xml:space="preserve"> </w:t>
      </w:r>
      <w:proofErr w:type="spellStart"/>
      <w:r w:rsidR="00971AFC">
        <w:rPr>
          <w:lang w:val="fr-FR"/>
        </w:rPr>
        <w:t>such</w:t>
      </w:r>
      <w:proofErr w:type="spellEnd"/>
      <w:r w:rsidR="00971AFC">
        <w:rPr>
          <w:lang w:val="fr-FR"/>
        </w:rPr>
        <w:t xml:space="preserve"> </w:t>
      </w:r>
      <w:r w:rsidRPr="00B45B15">
        <w:rPr>
          <w:lang w:val="fr-FR"/>
        </w:rPr>
        <w:t xml:space="preserve">as </w:t>
      </w:r>
      <w:proofErr w:type="spellStart"/>
      <w:r w:rsidRPr="00B45B15">
        <w:rPr>
          <w:lang w:val="fr-FR"/>
        </w:rPr>
        <w:t>forms</w:t>
      </w:r>
      <w:proofErr w:type="spellEnd"/>
      <w:r w:rsidRPr="00B45B15">
        <w:rPr>
          <w:lang w:val="fr-FR"/>
        </w:rPr>
        <w:t>, buttons</w:t>
      </w:r>
      <w:r w:rsidR="00B45B15" w:rsidRPr="00B45B15">
        <w:rPr>
          <w:lang w:val="fr-FR"/>
        </w:rPr>
        <w:t>, images, logos, et</w:t>
      </w:r>
      <w:r w:rsidR="00B45B15">
        <w:rPr>
          <w:lang w:val="fr-FR"/>
        </w:rPr>
        <w:t>c.</w:t>
      </w:r>
    </w:p>
    <w:p w14:paraId="6AEA0734" w14:textId="5EA60141" w:rsidR="00FB5B9C" w:rsidRPr="00FB5B9C" w:rsidRDefault="00FB5B9C" w:rsidP="0011783D">
      <w:pPr>
        <w:pStyle w:val="ListParagraph"/>
        <w:numPr>
          <w:ilvl w:val="0"/>
          <w:numId w:val="3"/>
        </w:numPr>
      </w:pPr>
      <w:r w:rsidRPr="00FB5B9C">
        <w:t>Setup the front end f</w:t>
      </w:r>
      <w:r>
        <w:t>eatures behaviour (e.g. show/hide by clicking)</w:t>
      </w:r>
    </w:p>
    <w:p w14:paraId="26C265AF" w14:textId="47CB1C4A" w:rsidR="00B45B15" w:rsidRPr="00B45B15" w:rsidRDefault="00B45B15" w:rsidP="0011783D">
      <w:pPr>
        <w:pStyle w:val="ListParagraph"/>
        <w:numPr>
          <w:ilvl w:val="0"/>
          <w:numId w:val="3"/>
        </w:numPr>
      </w:pPr>
      <w:r w:rsidRPr="00B45B15">
        <w:t xml:space="preserve">Implement the web design </w:t>
      </w:r>
      <w:r>
        <w:t>such as alignment, colours, backgrounds, etc</w:t>
      </w:r>
    </w:p>
    <w:p w14:paraId="15F35831" w14:textId="3652B0CA" w:rsidR="0011783D" w:rsidRDefault="00B45B15" w:rsidP="0011783D">
      <w:pPr>
        <w:pStyle w:val="ListParagraph"/>
        <w:numPr>
          <w:ilvl w:val="0"/>
          <w:numId w:val="3"/>
        </w:numPr>
      </w:pPr>
      <w:r>
        <w:t>Make</w:t>
      </w:r>
      <w:r w:rsidR="0011783D">
        <w:t xml:space="preserve"> the web site responsive</w:t>
      </w:r>
      <w:r>
        <w:t xml:space="preserve"> to screen sizes variations</w:t>
      </w:r>
    </w:p>
    <w:p w14:paraId="1D54F7D9" w14:textId="0C01A36B" w:rsidR="00B45B15" w:rsidRDefault="00B45B15" w:rsidP="00B45B15">
      <w:pPr>
        <w:ind w:left="720"/>
      </w:pPr>
      <w:r>
        <w:t>Database:</w:t>
      </w:r>
    </w:p>
    <w:p w14:paraId="1887062F" w14:textId="254110A9" w:rsidR="00B45B15" w:rsidRDefault="00B45B15" w:rsidP="00B45B15">
      <w:pPr>
        <w:pStyle w:val="ListParagraph"/>
        <w:numPr>
          <w:ilvl w:val="0"/>
          <w:numId w:val="3"/>
        </w:numPr>
      </w:pPr>
      <w:r>
        <w:t xml:space="preserve">Research and select the best </w:t>
      </w:r>
      <w:r w:rsidR="00971AFC">
        <w:t>database</w:t>
      </w:r>
      <w:r>
        <w:t xml:space="preserve"> that matches this web app requirement</w:t>
      </w:r>
    </w:p>
    <w:p w14:paraId="29161A5E" w14:textId="5F84FF1C" w:rsidR="00F61D26" w:rsidRDefault="00971AFC" w:rsidP="0011783D">
      <w:pPr>
        <w:pStyle w:val="ListParagraph"/>
        <w:numPr>
          <w:ilvl w:val="0"/>
          <w:numId w:val="3"/>
        </w:numPr>
      </w:pPr>
      <w:r>
        <w:t>Design and create the database and tables</w:t>
      </w:r>
    </w:p>
    <w:p w14:paraId="0C3BB78F" w14:textId="023799B0" w:rsidR="00971AFC" w:rsidRDefault="00971AFC" w:rsidP="0011783D">
      <w:pPr>
        <w:pStyle w:val="ListParagraph"/>
        <w:numPr>
          <w:ilvl w:val="0"/>
          <w:numId w:val="3"/>
        </w:numPr>
      </w:pPr>
      <w:r>
        <w:t>Host and setup the database on the server</w:t>
      </w:r>
    </w:p>
    <w:p w14:paraId="57219B7D" w14:textId="124196D8" w:rsidR="00495A38" w:rsidRDefault="00F61D26" w:rsidP="00F61D26">
      <w:pPr>
        <w:pStyle w:val="ListParagraph"/>
        <w:numPr>
          <w:ilvl w:val="0"/>
          <w:numId w:val="3"/>
        </w:numPr>
      </w:pPr>
      <w:r>
        <w:t>Get, request and post</w:t>
      </w:r>
      <w:r w:rsidR="0011783D">
        <w:t xml:space="preserve"> data </w:t>
      </w:r>
      <w:r>
        <w:t>through</w:t>
      </w:r>
      <w:r w:rsidR="0011783D">
        <w:t xml:space="preserve"> </w:t>
      </w:r>
      <w:r w:rsidR="0098178B">
        <w:t xml:space="preserve">the </w:t>
      </w:r>
      <w:r>
        <w:t>d</w:t>
      </w:r>
      <w:r w:rsidR="0011783D">
        <w:t>atabase</w:t>
      </w:r>
      <w:r w:rsidR="00971AFC">
        <w:t xml:space="preserve"> for many features as needed, such as logins.</w:t>
      </w:r>
    </w:p>
    <w:p w14:paraId="41F00D34" w14:textId="4D77800D" w:rsidR="00531529" w:rsidRDefault="00FB5B9C" w:rsidP="0075558D">
      <w:pPr>
        <w:ind w:left="720"/>
      </w:pPr>
      <w:r>
        <w:t>API’s</w:t>
      </w:r>
      <w:r w:rsidR="00876C3B">
        <w:t>:</w:t>
      </w:r>
    </w:p>
    <w:p w14:paraId="7C7852C7" w14:textId="4548A5D5" w:rsidR="00FB5B9C" w:rsidRDefault="00FB5B9C" w:rsidP="00FB5B9C">
      <w:pPr>
        <w:pStyle w:val="ListParagraph"/>
        <w:numPr>
          <w:ilvl w:val="0"/>
          <w:numId w:val="6"/>
        </w:numPr>
      </w:pPr>
      <w:r>
        <w:lastRenderedPageBreak/>
        <w:t xml:space="preserve">Research and implement </w:t>
      </w:r>
      <w:r w:rsidR="00706C40">
        <w:t>API’s</w:t>
      </w:r>
      <w:r>
        <w:t xml:space="preserve"> if necessary, convenient or required for this application</w:t>
      </w:r>
    </w:p>
    <w:p w14:paraId="6CADC786" w14:textId="77777777" w:rsidR="00876C3B" w:rsidRDefault="00876C3B" w:rsidP="0075558D">
      <w:pPr>
        <w:ind w:left="720"/>
      </w:pPr>
    </w:p>
    <w:p w14:paraId="751741C4" w14:textId="77777777" w:rsidR="00C6484F" w:rsidRDefault="00C6484F" w:rsidP="0075558D">
      <w:pPr>
        <w:ind w:left="720"/>
      </w:pPr>
    </w:p>
    <w:p w14:paraId="1842F54A" w14:textId="77777777" w:rsidR="0075558D" w:rsidRDefault="0075558D" w:rsidP="00B0191E">
      <w:pPr>
        <w:pStyle w:val="Heading1"/>
        <w:numPr>
          <w:ilvl w:val="0"/>
          <w:numId w:val="1"/>
        </w:numPr>
        <w:spacing w:after="120"/>
        <w:ind w:left="714" w:hanging="357"/>
      </w:pPr>
      <w:bookmarkStart w:id="3" w:name="_Toc106313602"/>
      <w:r>
        <w:t>Student’s Learning Objectives</w:t>
      </w:r>
      <w:bookmarkEnd w:id="3"/>
    </w:p>
    <w:p w14:paraId="42CA7002" w14:textId="689DCE69" w:rsidR="00706C40" w:rsidRDefault="00706C40" w:rsidP="0075558D">
      <w:pPr>
        <w:ind w:left="720"/>
      </w:pPr>
      <w:r>
        <w:t>The objective of this project, as mentioned above, is to demonstrate the skills I’ve gained along this entire course, permeating through the several subjects studied.</w:t>
      </w:r>
    </w:p>
    <w:p w14:paraId="09049353" w14:textId="75EE1C2E" w:rsidR="00E33F0C" w:rsidRDefault="00E33F0C" w:rsidP="0075558D">
      <w:pPr>
        <w:ind w:left="720"/>
      </w:pPr>
      <w:r>
        <w:t xml:space="preserve">When implementing such skills and applying it in a real life project provides us a great opportunity to experience </w:t>
      </w:r>
      <w:r w:rsidR="00A928CC">
        <w:t>some very good point that wasn’t possible in class, such:</w:t>
      </w:r>
    </w:p>
    <w:p w14:paraId="4ABBFD82" w14:textId="7CD9A2B9" w:rsidR="00A928CC" w:rsidRDefault="00A928CC" w:rsidP="00A928CC">
      <w:pPr>
        <w:pStyle w:val="ListParagraph"/>
        <w:numPr>
          <w:ilvl w:val="0"/>
          <w:numId w:val="6"/>
        </w:numPr>
      </w:pPr>
      <w:r>
        <w:t xml:space="preserve">Best comprehension about the Software Development career </w:t>
      </w:r>
    </w:p>
    <w:p w14:paraId="44447D3B" w14:textId="2F5F967A" w:rsidR="00A928CC" w:rsidRDefault="00A928CC" w:rsidP="00A928CC">
      <w:pPr>
        <w:pStyle w:val="ListParagraph"/>
        <w:numPr>
          <w:ilvl w:val="0"/>
          <w:numId w:val="6"/>
        </w:numPr>
      </w:pPr>
      <w:r>
        <w:t>Where my abilities and skills points to (front end, back end, data analysis, QA)</w:t>
      </w:r>
    </w:p>
    <w:p w14:paraId="011C9AD8" w14:textId="742F10AD" w:rsidR="00A928CC" w:rsidRDefault="00A928CC" w:rsidP="00A928CC">
      <w:pPr>
        <w:pStyle w:val="ListParagraph"/>
        <w:numPr>
          <w:ilvl w:val="0"/>
          <w:numId w:val="6"/>
        </w:numPr>
      </w:pPr>
      <w:r>
        <w:t>My strengths and weaknesses</w:t>
      </w:r>
      <w:r w:rsidR="008D303E">
        <w:t xml:space="preserve">, in all factors, such as technical, resilience, research, solving issues, writing technical reports/ documents, etc. </w:t>
      </w:r>
    </w:p>
    <w:p w14:paraId="35FCEC1D" w14:textId="153AA3E1" w:rsidR="00A928CC" w:rsidRDefault="008D303E" w:rsidP="00A928CC">
      <w:pPr>
        <w:pStyle w:val="ListParagraph"/>
        <w:numPr>
          <w:ilvl w:val="0"/>
          <w:numId w:val="6"/>
        </w:numPr>
      </w:pPr>
      <w:r>
        <w:t>Best understanding of a widely range of tools to work with</w:t>
      </w:r>
    </w:p>
    <w:p w14:paraId="443C36EB" w14:textId="77777777" w:rsidR="00C6484F" w:rsidRDefault="00C6484F" w:rsidP="00177BF7"/>
    <w:p w14:paraId="5513A65E" w14:textId="77777777" w:rsidR="00C6484F" w:rsidRDefault="00C6484F" w:rsidP="00C6484F">
      <w:pPr>
        <w:pStyle w:val="Heading1"/>
        <w:numPr>
          <w:ilvl w:val="0"/>
          <w:numId w:val="1"/>
        </w:numPr>
        <w:spacing w:after="120"/>
        <w:ind w:left="714" w:hanging="357"/>
      </w:pPr>
      <w:bookmarkStart w:id="4" w:name="_Toc106313603"/>
      <w:r>
        <w:t>Technical Specification of the Project</w:t>
      </w:r>
      <w:bookmarkEnd w:id="4"/>
    </w:p>
    <w:p w14:paraId="387BEAA3" w14:textId="460E8895" w:rsidR="00F4491F" w:rsidRDefault="00F4491F" w:rsidP="00C6484F">
      <w:pPr>
        <w:ind w:firstLine="720"/>
      </w:pPr>
      <w:r>
        <w:t>Overview:</w:t>
      </w:r>
    </w:p>
    <w:p w14:paraId="3DD4B98F" w14:textId="24DF7E4A" w:rsidR="00F25649" w:rsidRDefault="004164D6" w:rsidP="004164D6">
      <w:pPr>
        <w:pStyle w:val="ListParagraph"/>
        <w:numPr>
          <w:ilvl w:val="0"/>
          <w:numId w:val="7"/>
        </w:numPr>
      </w:pPr>
      <w:r w:rsidRPr="004164D6">
        <w:t>This proposal for a web application for a restaurant transit across a simple user experience and strong management for a business that serves its customers online and locally.</w:t>
      </w:r>
      <w:r>
        <w:t xml:space="preserve"> </w:t>
      </w:r>
      <w:r w:rsidRPr="004164D6">
        <w:t>The current idea is designed to</w:t>
      </w:r>
      <w:r w:rsidR="00F25649">
        <w:t>:</w:t>
      </w:r>
    </w:p>
    <w:p w14:paraId="2CFCA078" w14:textId="01684979" w:rsidR="00F25649" w:rsidRDefault="00F25649" w:rsidP="00F25649">
      <w:pPr>
        <w:pStyle w:val="ListParagraph"/>
        <w:numPr>
          <w:ilvl w:val="1"/>
          <w:numId w:val="7"/>
        </w:numPr>
      </w:pPr>
      <w:r>
        <w:t>From home page the user has an ability to:</w:t>
      </w:r>
    </w:p>
    <w:p w14:paraId="18D74767" w14:textId="22FC36CB" w:rsidR="00F25649" w:rsidRDefault="00FD1B8B" w:rsidP="00F25649">
      <w:pPr>
        <w:pStyle w:val="ListParagraph"/>
        <w:numPr>
          <w:ilvl w:val="2"/>
          <w:numId w:val="7"/>
        </w:numPr>
      </w:pPr>
      <w:r>
        <w:t>Browser over the options</w:t>
      </w:r>
    </w:p>
    <w:p w14:paraId="40CECB15" w14:textId="6771AA4D" w:rsidR="00FD1B8B" w:rsidRDefault="00FD1B8B" w:rsidP="00F25649">
      <w:pPr>
        <w:pStyle w:val="ListParagraph"/>
        <w:numPr>
          <w:ilvl w:val="2"/>
          <w:numId w:val="7"/>
        </w:numPr>
      </w:pPr>
      <w:r>
        <w:t>View the menu</w:t>
      </w:r>
    </w:p>
    <w:p w14:paraId="0E9F413D" w14:textId="0C860935" w:rsidR="00FD1B8B" w:rsidRDefault="00FD1B8B" w:rsidP="00F25649">
      <w:pPr>
        <w:pStyle w:val="ListParagraph"/>
        <w:numPr>
          <w:ilvl w:val="2"/>
          <w:numId w:val="7"/>
        </w:numPr>
      </w:pPr>
      <w:r>
        <w:t>Make reservations</w:t>
      </w:r>
    </w:p>
    <w:p w14:paraId="0D1C0049" w14:textId="6F5F73BA" w:rsidR="00FD1B8B" w:rsidRDefault="00FD1B8B" w:rsidP="00F25649">
      <w:pPr>
        <w:pStyle w:val="ListParagraph"/>
        <w:numPr>
          <w:ilvl w:val="2"/>
          <w:numId w:val="7"/>
        </w:numPr>
      </w:pPr>
      <w:r>
        <w:t>Make an order for delivery (login required)</w:t>
      </w:r>
    </w:p>
    <w:p w14:paraId="50989A6D" w14:textId="3B2E5DCB" w:rsidR="00FD1B8B" w:rsidRDefault="00FD1B8B" w:rsidP="00F25649">
      <w:pPr>
        <w:pStyle w:val="ListParagraph"/>
        <w:numPr>
          <w:ilvl w:val="2"/>
          <w:numId w:val="7"/>
        </w:numPr>
      </w:pPr>
      <w:r>
        <w:t>Sign Up/ Login</w:t>
      </w:r>
    </w:p>
    <w:p w14:paraId="30F5C3AA" w14:textId="29348D0A" w:rsidR="004164D6" w:rsidRDefault="00FD1B8B" w:rsidP="00F25649">
      <w:pPr>
        <w:pStyle w:val="ListParagraph"/>
        <w:numPr>
          <w:ilvl w:val="1"/>
          <w:numId w:val="7"/>
        </w:numPr>
      </w:pPr>
      <w:r>
        <w:t>From the admin login access, the user will have the ability to:</w:t>
      </w:r>
    </w:p>
    <w:p w14:paraId="601383C9" w14:textId="487F29FA" w:rsidR="00FD1B8B" w:rsidRDefault="00FD1B8B" w:rsidP="00FD1B8B">
      <w:pPr>
        <w:pStyle w:val="ListParagraph"/>
        <w:numPr>
          <w:ilvl w:val="2"/>
          <w:numId w:val="7"/>
        </w:numPr>
      </w:pPr>
      <w:r>
        <w:t>Follow up the</w:t>
      </w:r>
      <w:r w:rsidR="00FE10CC">
        <w:t xml:space="preserve"> reservations, online orders, all orders</w:t>
      </w:r>
    </w:p>
    <w:p w14:paraId="2009F9F1" w14:textId="785054FD" w:rsidR="00FE10CC" w:rsidRDefault="00FE10CC" w:rsidP="00FD1B8B">
      <w:pPr>
        <w:pStyle w:val="ListParagraph"/>
        <w:numPr>
          <w:ilvl w:val="2"/>
          <w:numId w:val="7"/>
        </w:numPr>
      </w:pPr>
      <w:r>
        <w:t xml:space="preserve">See the ‘Today’s Sales </w:t>
      </w:r>
      <w:r w:rsidR="00640B46">
        <w:t>(</w:t>
      </w:r>
      <w:r>
        <w:t>Chart</w:t>
      </w:r>
      <w:r w:rsidR="00640B46">
        <w:t xml:space="preserve"> or List)</w:t>
      </w:r>
      <w:r>
        <w:t>’</w:t>
      </w:r>
    </w:p>
    <w:p w14:paraId="264619A6" w14:textId="7DD6994B" w:rsidR="00FE10CC" w:rsidRDefault="00FE10CC" w:rsidP="00FD1B8B">
      <w:pPr>
        <w:pStyle w:val="ListParagraph"/>
        <w:numPr>
          <w:ilvl w:val="2"/>
          <w:numId w:val="7"/>
        </w:numPr>
      </w:pPr>
      <w:r>
        <w:t>Access the sales history list via ‘All sales history’ button</w:t>
      </w:r>
    </w:p>
    <w:p w14:paraId="2CC3BDEB" w14:textId="3A91C264" w:rsidR="00FE10CC" w:rsidRDefault="00FE10CC" w:rsidP="00FD1B8B">
      <w:pPr>
        <w:pStyle w:val="ListParagraph"/>
        <w:numPr>
          <w:ilvl w:val="2"/>
          <w:numId w:val="7"/>
        </w:numPr>
      </w:pPr>
      <w:r>
        <w:t>Follow up the kitchen’s orders</w:t>
      </w:r>
    </w:p>
    <w:p w14:paraId="04DB52DE" w14:textId="6DE6D7D9" w:rsidR="00FE10CC" w:rsidRDefault="00FE10CC" w:rsidP="00FE10CC">
      <w:pPr>
        <w:pStyle w:val="ListParagraph"/>
        <w:numPr>
          <w:ilvl w:val="1"/>
          <w:numId w:val="7"/>
        </w:numPr>
      </w:pPr>
      <w:r>
        <w:t>From the floor staff access, the user</w:t>
      </w:r>
      <w:r w:rsidR="00AC1FB0">
        <w:t>s</w:t>
      </w:r>
      <w:r>
        <w:t xml:space="preserve"> will:</w:t>
      </w:r>
    </w:p>
    <w:p w14:paraId="169F5D61" w14:textId="2611FAFF" w:rsidR="00FE10CC" w:rsidRDefault="00FE10CC" w:rsidP="00FE10CC">
      <w:pPr>
        <w:pStyle w:val="ListParagraph"/>
        <w:numPr>
          <w:ilvl w:val="2"/>
          <w:numId w:val="7"/>
        </w:numPr>
      </w:pPr>
      <w:r>
        <w:t>Have access to the reservations list</w:t>
      </w:r>
    </w:p>
    <w:p w14:paraId="1AD6DAFC" w14:textId="1555A45F" w:rsidR="00FE10CC" w:rsidRDefault="00FE10CC" w:rsidP="00FE10CC">
      <w:pPr>
        <w:pStyle w:val="ListParagraph"/>
        <w:numPr>
          <w:ilvl w:val="2"/>
          <w:numId w:val="7"/>
        </w:numPr>
      </w:pPr>
      <w:r>
        <w:t>Have access to the online orders list details</w:t>
      </w:r>
      <w:r w:rsidR="00AC1FB0">
        <w:t xml:space="preserve"> </w:t>
      </w:r>
    </w:p>
    <w:p w14:paraId="20C80E9F" w14:textId="118F941A" w:rsidR="00FE10CC" w:rsidRDefault="00FE10CC" w:rsidP="00FE10CC">
      <w:pPr>
        <w:pStyle w:val="ListParagraph"/>
        <w:numPr>
          <w:ilvl w:val="2"/>
          <w:numId w:val="7"/>
        </w:numPr>
      </w:pPr>
      <w:r>
        <w:t xml:space="preserve">Have access to all orders </w:t>
      </w:r>
      <w:r w:rsidR="00AC1FB0">
        <w:t>received and sent to the kitchen</w:t>
      </w:r>
      <w:r>
        <w:t xml:space="preserve"> (locally and online)</w:t>
      </w:r>
    </w:p>
    <w:p w14:paraId="4C3156C7" w14:textId="71597A32" w:rsidR="00AC1FB0" w:rsidRDefault="00AC1FB0" w:rsidP="00FE10CC">
      <w:pPr>
        <w:pStyle w:val="ListParagraph"/>
        <w:numPr>
          <w:ilvl w:val="2"/>
          <w:numId w:val="7"/>
        </w:numPr>
      </w:pPr>
      <w:r>
        <w:t>Have access to the orders prices and bills processing</w:t>
      </w:r>
    </w:p>
    <w:p w14:paraId="4D3E9F68" w14:textId="4BF39FCF" w:rsidR="00AC1FB0" w:rsidRDefault="00AC1FB0" w:rsidP="00AC1FB0">
      <w:pPr>
        <w:pStyle w:val="ListParagraph"/>
        <w:numPr>
          <w:ilvl w:val="1"/>
          <w:numId w:val="7"/>
        </w:numPr>
      </w:pPr>
      <w:r>
        <w:t>From the kitchen access, the users will:</w:t>
      </w:r>
    </w:p>
    <w:p w14:paraId="420C2589" w14:textId="77777777" w:rsidR="00AC1FB0" w:rsidRDefault="00AC1FB0" w:rsidP="00AC1FB0">
      <w:pPr>
        <w:pStyle w:val="ListParagraph"/>
        <w:numPr>
          <w:ilvl w:val="2"/>
          <w:numId w:val="7"/>
        </w:numPr>
      </w:pPr>
      <w:r>
        <w:t xml:space="preserve">Have access to the orders received </w:t>
      </w:r>
    </w:p>
    <w:p w14:paraId="73BC0991" w14:textId="42D4688D" w:rsidR="00AC1FB0" w:rsidRDefault="003133F3" w:rsidP="00AC1FB0">
      <w:pPr>
        <w:pStyle w:val="ListParagraph"/>
        <w:numPr>
          <w:ilvl w:val="3"/>
          <w:numId w:val="7"/>
        </w:numPr>
      </w:pPr>
      <w:r>
        <w:t>O</w:t>
      </w:r>
      <w:r w:rsidR="00AC1FB0">
        <w:t xml:space="preserve">n line (red identified) </w:t>
      </w:r>
    </w:p>
    <w:p w14:paraId="62A891CF" w14:textId="77777777" w:rsidR="00AC1FB0" w:rsidRDefault="00AC1FB0" w:rsidP="00AC1FB0">
      <w:pPr>
        <w:pStyle w:val="ListParagraph"/>
        <w:numPr>
          <w:ilvl w:val="3"/>
          <w:numId w:val="7"/>
        </w:numPr>
      </w:pPr>
      <w:r>
        <w:t>Locally (blue identified)</w:t>
      </w:r>
    </w:p>
    <w:p w14:paraId="10B1BF5C" w14:textId="5D6E6CB4" w:rsidR="00AC1FB0" w:rsidRDefault="00AC1FB0" w:rsidP="00AC1FB0">
      <w:pPr>
        <w:pStyle w:val="ListParagraph"/>
        <w:numPr>
          <w:ilvl w:val="2"/>
          <w:numId w:val="7"/>
        </w:numPr>
      </w:pPr>
      <w:r>
        <w:lastRenderedPageBreak/>
        <w:t xml:space="preserve">Have the ability to mark the order as ‘done’ when it is delivered to table or delivered </w:t>
      </w:r>
    </w:p>
    <w:p w14:paraId="243D9DD2" w14:textId="40C38421" w:rsidR="00AC1FB0" w:rsidRDefault="00AC1FB0" w:rsidP="00AC1FB0">
      <w:pPr>
        <w:pStyle w:val="ListParagraph"/>
        <w:numPr>
          <w:ilvl w:val="2"/>
          <w:numId w:val="7"/>
        </w:numPr>
      </w:pPr>
      <w:r>
        <w:t xml:space="preserve">Have a timer for each order, showing how </w:t>
      </w:r>
      <w:r w:rsidR="003133F3">
        <w:t>long</w:t>
      </w:r>
      <w:r>
        <w:t xml:space="preserve"> has passed </w:t>
      </w:r>
      <w:r w:rsidR="003133F3">
        <w:t>since it has income.</w:t>
      </w:r>
    </w:p>
    <w:p w14:paraId="738C88F8" w14:textId="7D248B45" w:rsidR="004164D6" w:rsidRDefault="004164D6" w:rsidP="004164D6">
      <w:pPr>
        <w:ind w:firstLine="720"/>
      </w:pPr>
      <w:r>
        <w:t>Tools:</w:t>
      </w:r>
    </w:p>
    <w:p w14:paraId="3211E50A" w14:textId="3D061886" w:rsidR="004164D6" w:rsidRDefault="0033529B" w:rsidP="004164D6">
      <w:pPr>
        <w:pStyle w:val="ListParagraph"/>
        <w:numPr>
          <w:ilvl w:val="0"/>
          <w:numId w:val="7"/>
        </w:numPr>
      </w:pPr>
      <w:r>
        <w:t>The aim is to develop this application with the following languages, framework, platform,</w:t>
      </w:r>
      <w:r w:rsidR="00B04309">
        <w:t xml:space="preserve"> software,</w:t>
      </w:r>
      <w:r>
        <w:t xml:space="preserve"> etc</w:t>
      </w:r>
    </w:p>
    <w:p w14:paraId="49064F52" w14:textId="291C4C9D" w:rsidR="0033529B" w:rsidRDefault="0033529B" w:rsidP="0033529B">
      <w:pPr>
        <w:pStyle w:val="ListParagraph"/>
        <w:numPr>
          <w:ilvl w:val="1"/>
          <w:numId w:val="7"/>
        </w:numPr>
      </w:pPr>
      <w:r>
        <w:t xml:space="preserve">Heroku </w:t>
      </w:r>
      <w:r w:rsidR="00B04309">
        <w:t>– as cloud platform</w:t>
      </w:r>
    </w:p>
    <w:p w14:paraId="7905FF09" w14:textId="5B509C9C" w:rsidR="0033529B" w:rsidRDefault="0033529B" w:rsidP="0033529B">
      <w:pPr>
        <w:pStyle w:val="ListParagraph"/>
        <w:numPr>
          <w:ilvl w:val="1"/>
          <w:numId w:val="7"/>
        </w:numPr>
      </w:pPr>
      <w:r>
        <w:t>Python</w:t>
      </w:r>
      <w:r w:rsidR="00B04309">
        <w:t xml:space="preserve"> – the back end main language</w:t>
      </w:r>
    </w:p>
    <w:p w14:paraId="125293E0" w14:textId="1F543DFB" w:rsidR="0033529B" w:rsidRDefault="0033529B" w:rsidP="0033529B">
      <w:pPr>
        <w:pStyle w:val="ListParagraph"/>
        <w:numPr>
          <w:ilvl w:val="1"/>
          <w:numId w:val="7"/>
        </w:numPr>
      </w:pPr>
      <w:r>
        <w:t>Flask</w:t>
      </w:r>
      <w:r w:rsidR="00B04309">
        <w:t xml:space="preserve"> – the web </w:t>
      </w:r>
      <w:r>
        <w:t>framework</w:t>
      </w:r>
    </w:p>
    <w:p w14:paraId="71C37C9A" w14:textId="77777777" w:rsidR="00B04309" w:rsidRDefault="00B04309" w:rsidP="0033529B">
      <w:pPr>
        <w:pStyle w:val="ListParagraph"/>
        <w:numPr>
          <w:ilvl w:val="1"/>
          <w:numId w:val="7"/>
        </w:numPr>
      </w:pPr>
      <w:r>
        <w:t>HTML, CSS and JavaScript – the main front end</w:t>
      </w:r>
    </w:p>
    <w:p w14:paraId="77413991" w14:textId="44DD2B2B" w:rsidR="00B04309" w:rsidRDefault="00B04309" w:rsidP="0033529B">
      <w:pPr>
        <w:pStyle w:val="ListParagraph"/>
        <w:numPr>
          <w:ilvl w:val="1"/>
          <w:numId w:val="7"/>
        </w:numPr>
      </w:pPr>
      <w:r>
        <w:t>Postgres – for database</w:t>
      </w:r>
    </w:p>
    <w:p w14:paraId="73CDF745" w14:textId="47EF0A65" w:rsidR="007E3C15" w:rsidRDefault="007E3C15" w:rsidP="0033529B">
      <w:pPr>
        <w:pStyle w:val="ListParagraph"/>
        <w:numPr>
          <w:ilvl w:val="1"/>
          <w:numId w:val="7"/>
        </w:numPr>
      </w:pPr>
      <w:r>
        <w:t>SQL – for CRUD operations</w:t>
      </w:r>
    </w:p>
    <w:p w14:paraId="0B6FAEF9" w14:textId="77777777" w:rsidR="00B04309" w:rsidRDefault="00B04309" w:rsidP="0033529B">
      <w:pPr>
        <w:pStyle w:val="ListParagraph"/>
        <w:numPr>
          <w:ilvl w:val="1"/>
          <w:numId w:val="7"/>
        </w:numPr>
      </w:pPr>
      <w:r>
        <w:t>GitHub – for managing the project via repository</w:t>
      </w:r>
    </w:p>
    <w:p w14:paraId="5104CD2C" w14:textId="38BBADD0" w:rsidR="00B04309" w:rsidRDefault="00B04309" w:rsidP="0033529B">
      <w:pPr>
        <w:pStyle w:val="ListParagraph"/>
        <w:numPr>
          <w:ilvl w:val="1"/>
          <w:numId w:val="7"/>
        </w:numPr>
      </w:pPr>
      <w:proofErr w:type="spellStart"/>
      <w:r>
        <w:t>Pycharm</w:t>
      </w:r>
      <w:proofErr w:type="spellEnd"/>
      <w:r w:rsidR="00177BF7">
        <w:t xml:space="preserve"> or</w:t>
      </w:r>
      <w:r>
        <w:t xml:space="preserve"> Sublime</w:t>
      </w:r>
      <w:r w:rsidR="00177BF7">
        <w:t xml:space="preserve"> or</w:t>
      </w:r>
      <w:r>
        <w:t xml:space="preserve"> </w:t>
      </w:r>
      <w:proofErr w:type="spellStart"/>
      <w:r>
        <w:t>VisualStudio</w:t>
      </w:r>
      <w:proofErr w:type="spellEnd"/>
      <w:r w:rsidR="00E15493">
        <w:t xml:space="preserve"> - IDE</w:t>
      </w:r>
    </w:p>
    <w:p w14:paraId="22E8511B" w14:textId="13EEAFC1" w:rsidR="0033529B" w:rsidRDefault="00E15493" w:rsidP="0033529B">
      <w:pPr>
        <w:pStyle w:val="ListParagraph"/>
        <w:numPr>
          <w:ilvl w:val="1"/>
          <w:numId w:val="7"/>
        </w:numPr>
      </w:pPr>
      <w:r>
        <w:t>DB Browser – for managing the database</w:t>
      </w:r>
      <w:r w:rsidR="00B04309">
        <w:t xml:space="preserve"> </w:t>
      </w:r>
    </w:p>
    <w:p w14:paraId="46D948C5" w14:textId="371CF701" w:rsidR="00E15493" w:rsidRDefault="00E15493" w:rsidP="0033529B">
      <w:pPr>
        <w:pStyle w:val="ListParagraph"/>
        <w:numPr>
          <w:ilvl w:val="1"/>
          <w:numId w:val="7"/>
        </w:numPr>
      </w:pPr>
      <w:r>
        <w:t>Selenium – for automated tests</w:t>
      </w:r>
    </w:p>
    <w:p w14:paraId="07AE388A" w14:textId="3C10796C" w:rsidR="00E15493" w:rsidRDefault="00E15493" w:rsidP="0033529B">
      <w:pPr>
        <w:pStyle w:val="ListParagraph"/>
        <w:numPr>
          <w:ilvl w:val="1"/>
          <w:numId w:val="7"/>
        </w:numPr>
      </w:pPr>
      <w:r>
        <w:t>Google Chrome</w:t>
      </w:r>
      <w:r w:rsidR="00177BF7">
        <w:t xml:space="preserve"> and</w:t>
      </w:r>
      <w:r>
        <w:t xml:space="preserve"> Microsoft Edge</w:t>
      </w:r>
    </w:p>
    <w:p w14:paraId="66DC49D4" w14:textId="540543F4" w:rsidR="00BC15B7" w:rsidRDefault="00BC15B7" w:rsidP="007E3C15">
      <w:pPr>
        <w:ind w:left="720"/>
      </w:pPr>
      <w:r>
        <w:t>Techniques:</w:t>
      </w:r>
    </w:p>
    <w:p w14:paraId="690CC526" w14:textId="03D065DE" w:rsidR="00BC15B7" w:rsidRDefault="00BC15B7" w:rsidP="00BC15B7">
      <w:pPr>
        <w:pStyle w:val="ListParagraph"/>
        <w:numPr>
          <w:ilvl w:val="0"/>
          <w:numId w:val="7"/>
        </w:numPr>
      </w:pPr>
      <w:r>
        <w:t>This project is aimed to be developed</w:t>
      </w:r>
      <w:r w:rsidR="00425FD5">
        <w:t xml:space="preserve"> mostly</w:t>
      </w:r>
      <w:r>
        <w:t xml:space="preserve"> in Agile </w:t>
      </w:r>
      <w:r w:rsidR="00425FD5">
        <w:t>methodology, where I see it is the best approach to complete the timeframes and accomplish the delivery goals.</w:t>
      </w:r>
    </w:p>
    <w:p w14:paraId="6CE0AD8B" w14:textId="508BA7F4" w:rsidR="00425FD5" w:rsidRDefault="00BD5061" w:rsidP="00BC15B7">
      <w:pPr>
        <w:pStyle w:val="ListParagraph"/>
        <w:numPr>
          <w:ilvl w:val="0"/>
          <w:numId w:val="7"/>
        </w:numPr>
      </w:pPr>
      <w:r>
        <w:t>My project work will divided in 4 stages:</w:t>
      </w:r>
    </w:p>
    <w:p w14:paraId="18B71422" w14:textId="489FE311" w:rsidR="00BD5061" w:rsidRDefault="00BD5061" w:rsidP="00BD5061">
      <w:pPr>
        <w:pStyle w:val="ListParagraph"/>
        <w:numPr>
          <w:ilvl w:val="1"/>
          <w:numId w:val="7"/>
        </w:numPr>
      </w:pPr>
      <w:r>
        <w:t>Plan</w:t>
      </w:r>
    </w:p>
    <w:p w14:paraId="38D6E961" w14:textId="5B1FE983" w:rsidR="00BD5061" w:rsidRDefault="00BD5061" w:rsidP="00BD5061">
      <w:pPr>
        <w:pStyle w:val="ListParagraph"/>
        <w:numPr>
          <w:ilvl w:val="1"/>
          <w:numId w:val="7"/>
        </w:numPr>
      </w:pPr>
      <w:r>
        <w:t>Design/ Develop</w:t>
      </w:r>
    </w:p>
    <w:p w14:paraId="724E1C88" w14:textId="7ABD8515" w:rsidR="00BD5061" w:rsidRDefault="00BD5061" w:rsidP="00BD5061">
      <w:pPr>
        <w:pStyle w:val="ListParagraph"/>
        <w:numPr>
          <w:ilvl w:val="1"/>
          <w:numId w:val="7"/>
        </w:numPr>
      </w:pPr>
      <w:r>
        <w:t>Deploy/ Test</w:t>
      </w:r>
    </w:p>
    <w:p w14:paraId="7AB3608C" w14:textId="32563CF2" w:rsidR="00BC15B7" w:rsidRDefault="00BD5061" w:rsidP="00BD5061">
      <w:pPr>
        <w:pStyle w:val="ListParagraph"/>
        <w:numPr>
          <w:ilvl w:val="1"/>
          <w:numId w:val="7"/>
        </w:numPr>
      </w:pPr>
      <w:r>
        <w:t>Review/ Launch</w:t>
      </w:r>
    </w:p>
    <w:p w14:paraId="5F0EF89A" w14:textId="2C094546" w:rsidR="007E3C15" w:rsidRDefault="007E3C15" w:rsidP="007E3C15">
      <w:pPr>
        <w:ind w:left="720"/>
      </w:pPr>
      <w:r>
        <w:t>Out of Scope:</w:t>
      </w:r>
    </w:p>
    <w:p w14:paraId="0DE6B248" w14:textId="71365B45" w:rsidR="007E3C15" w:rsidRDefault="007E3C15" w:rsidP="007E3C15">
      <w:pPr>
        <w:pStyle w:val="ListParagraph"/>
        <w:numPr>
          <w:ilvl w:val="0"/>
          <w:numId w:val="7"/>
        </w:numPr>
      </w:pPr>
      <w:r>
        <w:t xml:space="preserve">This </w:t>
      </w:r>
      <w:r w:rsidR="00BC15B7">
        <w:t>web application won’t accept online payments</w:t>
      </w:r>
    </w:p>
    <w:p w14:paraId="4D5859E8" w14:textId="69BBC276" w:rsidR="00BC15B7" w:rsidRDefault="00BC15B7" w:rsidP="007E3C15">
      <w:pPr>
        <w:pStyle w:val="ListParagraph"/>
        <w:numPr>
          <w:ilvl w:val="0"/>
          <w:numId w:val="7"/>
        </w:numPr>
      </w:pPr>
      <w:r>
        <w:t>Will not track the order for delivery when on way to the customer’s address</w:t>
      </w:r>
    </w:p>
    <w:p w14:paraId="4CC6DFCE" w14:textId="77777777" w:rsidR="00C6484F" w:rsidRDefault="00C6484F" w:rsidP="00C6484F">
      <w:pPr>
        <w:pStyle w:val="Heading1"/>
        <w:numPr>
          <w:ilvl w:val="0"/>
          <w:numId w:val="1"/>
        </w:numPr>
        <w:spacing w:after="120"/>
        <w:ind w:left="714" w:hanging="357"/>
      </w:pPr>
      <w:bookmarkStart w:id="5" w:name="_Toc106313604"/>
      <w:r>
        <w:t>Project Plan</w:t>
      </w:r>
      <w:bookmarkEnd w:id="5"/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976"/>
        <w:gridCol w:w="5103"/>
        <w:gridCol w:w="2694"/>
      </w:tblGrid>
      <w:tr w:rsidR="00765865" w14:paraId="7FF3E714" w14:textId="77777777" w:rsidTr="00DC2AED">
        <w:tc>
          <w:tcPr>
            <w:tcW w:w="976" w:type="dxa"/>
            <w:shd w:val="clear" w:color="auto" w:fill="595959" w:themeFill="text1" w:themeFillTint="A6"/>
          </w:tcPr>
          <w:p w14:paraId="148FE417" w14:textId="00169DD2" w:rsidR="00765865" w:rsidRPr="00DC2AED" w:rsidRDefault="00765865" w:rsidP="00DC2AED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DC2AED">
              <w:rPr>
                <w:b/>
                <w:bCs/>
                <w:color w:val="F2F2F2" w:themeColor="background1" w:themeShade="F2"/>
              </w:rPr>
              <w:t>Week</w:t>
            </w:r>
          </w:p>
        </w:tc>
        <w:tc>
          <w:tcPr>
            <w:tcW w:w="5103" w:type="dxa"/>
            <w:shd w:val="clear" w:color="auto" w:fill="595959" w:themeFill="text1" w:themeFillTint="A6"/>
          </w:tcPr>
          <w:p w14:paraId="6F2E00A6" w14:textId="5C83FC67" w:rsidR="00765865" w:rsidRPr="00DC2AED" w:rsidRDefault="00765865" w:rsidP="00DC2AED">
            <w:pPr>
              <w:jc w:val="center"/>
              <w:rPr>
                <w:b/>
                <w:bCs/>
                <w:color w:val="F2F2F2" w:themeColor="background1" w:themeShade="F2"/>
              </w:rPr>
            </w:pPr>
            <w:r w:rsidRPr="00DC2AED">
              <w:rPr>
                <w:b/>
                <w:bCs/>
                <w:color w:val="F2F2F2" w:themeColor="background1" w:themeShade="F2"/>
              </w:rPr>
              <w:t>Goals</w:t>
            </w:r>
          </w:p>
        </w:tc>
        <w:tc>
          <w:tcPr>
            <w:tcW w:w="2694" w:type="dxa"/>
            <w:shd w:val="clear" w:color="auto" w:fill="595959" w:themeFill="text1" w:themeFillTint="A6"/>
          </w:tcPr>
          <w:p w14:paraId="52DBC648" w14:textId="192D342E" w:rsidR="00765865" w:rsidRPr="00DC2AED" w:rsidRDefault="0002191A" w:rsidP="00DC2AED">
            <w:pPr>
              <w:ind w:left="360"/>
              <w:jc w:val="center"/>
              <w:rPr>
                <w:b/>
                <w:bCs/>
                <w:color w:val="F2F2F2" w:themeColor="background1" w:themeShade="F2"/>
              </w:rPr>
            </w:pPr>
            <w:r w:rsidRPr="00DC2AED">
              <w:rPr>
                <w:b/>
                <w:bCs/>
                <w:color w:val="F2F2F2" w:themeColor="background1" w:themeShade="F2"/>
              </w:rPr>
              <w:t>To d</w:t>
            </w:r>
            <w:r w:rsidR="00564CB6" w:rsidRPr="00DC2AED">
              <w:rPr>
                <w:b/>
                <w:bCs/>
                <w:color w:val="F2F2F2" w:themeColor="background1" w:themeShade="F2"/>
              </w:rPr>
              <w:t>eliver (expected)</w:t>
            </w:r>
          </w:p>
        </w:tc>
      </w:tr>
      <w:tr w:rsidR="00765865" w:rsidRPr="000751AB" w14:paraId="72345B57" w14:textId="77777777" w:rsidTr="00DC2AED">
        <w:tc>
          <w:tcPr>
            <w:tcW w:w="976" w:type="dxa"/>
            <w:vAlign w:val="center"/>
          </w:tcPr>
          <w:p w14:paraId="4AF4F110" w14:textId="75184D4E" w:rsidR="00765865" w:rsidRDefault="00765865" w:rsidP="00DC2AED">
            <w:r>
              <w:t>20/06</w:t>
            </w:r>
          </w:p>
        </w:tc>
        <w:tc>
          <w:tcPr>
            <w:tcW w:w="5103" w:type="dxa"/>
            <w:vAlign w:val="center"/>
          </w:tcPr>
          <w:p w14:paraId="5D324064" w14:textId="67B7CADA" w:rsidR="00765865" w:rsidRDefault="00765865" w:rsidP="00DC2AED">
            <w:pPr>
              <w:pStyle w:val="ListParagraph"/>
              <w:numPr>
                <w:ilvl w:val="0"/>
                <w:numId w:val="8"/>
              </w:numPr>
            </w:pPr>
            <w:r w:rsidRPr="000751AB">
              <w:t>Setup Cloud</w:t>
            </w:r>
            <w:r>
              <w:t xml:space="preserve"> and</w:t>
            </w:r>
            <w:r w:rsidRPr="000751AB">
              <w:t xml:space="preserve"> Git Rep</w:t>
            </w:r>
            <w:r>
              <w:t>ository</w:t>
            </w:r>
          </w:p>
          <w:p w14:paraId="3F6C8276" w14:textId="61B364D6" w:rsidR="00765865" w:rsidRDefault="00765865" w:rsidP="00DC2AED">
            <w:pPr>
              <w:pStyle w:val="ListParagraph"/>
              <w:numPr>
                <w:ilvl w:val="0"/>
                <w:numId w:val="8"/>
              </w:numPr>
            </w:pPr>
            <w:r>
              <w:t>Start designing the database</w:t>
            </w:r>
          </w:p>
          <w:p w14:paraId="1CB77AFA" w14:textId="77777777" w:rsidR="00765865" w:rsidRDefault="00765865" w:rsidP="00DC2AED">
            <w:pPr>
              <w:pStyle w:val="ListParagraph"/>
              <w:numPr>
                <w:ilvl w:val="0"/>
                <w:numId w:val="8"/>
              </w:numPr>
            </w:pPr>
            <w:r>
              <w:t>Start writing back end</w:t>
            </w:r>
          </w:p>
          <w:p w14:paraId="34438C79" w14:textId="42DF2B50" w:rsidR="00765865" w:rsidRDefault="00765865" w:rsidP="00DC2AED">
            <w:pPr>
              <w:pStyle w:val="ListParagraph"/>
              <w:numPr>
                <w:ilvl w:val="0"/>
                <w:numId w:val="8"/>
              </w:numPr>
            </w:pPr>
            <w:r>
              <w:t xml:space="preserve">Start </w:t>
            </w:r>
            <w:r w:rsidR="000B54DE">
              <w:t xml:space="preserve">working on </w:t>
            </w:r>
            <w:r>
              <w:t>home page (HTML)</w:t>
            </w:r>
          </w:p>
          <w:p w14:paraId="31D0C3F6" w14:textId="1EEF61A1" w:rsidR="00765865" w:rsidRPr="000751AB" w:rsidRDefault="00765865" w:rsidP="00DC2AED">
            <w:pPr>
              <w:pStyle w:val="ListParagraph"/>
              <w:numPr>
                <w:ilvl w:val="0"/>
                <w:numId w:val="8"/>
              </w:numPr>
            </w:pPr>
            <w:r>
              <w:t>Work</w:t>
            </w:r>
            <w:r w:rsidR="00F25649">
              <w:t>ing</w:t>
            </w:r>
            <w:r>
              <w:t xml:space="preserve"> on issues</w:t>
            </w:r>
          </w:p>
        </w:tc>
        <w:tc>
          <w:tcPr>
            <w:tcW w:w="2694" w:type="dxa"/>
            <w:vAlign w:val="center"/>
          </w:tcPr>
          <w:p w14:paraId="4F09830A" w14:textId="77777777" w:rsidR="005702F3" w:rsidRDefault="005702F3" w:rsidP="00DC2AED">
            <w:pPr>
              <w:pStyle w:val="ListParagraph"/>
              <w:numPr>
                <w:ilvl w:val="0"/>
                <w:numId w:val="15"/>
              </w:numPr>
            </w:pPr>
            <w:r>
              <w:t>Database</w:t>
            </w:r>
          </w:p>
          <w:p w14:paraId="30FA8358" w14:textId="35491077" w:rsidR="00765865" w:rsidRPr="000751AB" w:rsidRDefault="005702F3" w:rsidP="00DC2AED">
            <w:pPr>
              <w:pStyle w:val="ListParagraph"/>
              <w:numPr>
                <w:ilvl w:val="0"/>
                <w:numId w:val="15"/>
              </w:numPr>
            </w:pPr>
            <w:r>
              <w:t>Home Page</w:t>
            </w:r>
          </w:p>
        </w:tc>
      </w:tr>
      <w:tr w:rsidR="00765865" w14:paraId="474B911B" w14:textId="77777777" w:rsidTr="00DC2AED">
        <w:tc>
          <w:tcPr>
            <w:tcW w:w="976" w:type="dxa"/>
            <w:vAlign w:val="center"/>
          </w:tcPr>
          <w:p w14:paraId="5DA0FD3C" w14:textId="0C5E20B4" w:rsidR="00765865" w:rsidRDefault="00765865" w:rsidP="00DC2AED">
            <w:r>
              <w:t>27/06</w:t>
            </w:r>
          </w:p>
        </w:tc>
        <w:tc>
          <w:tcPr>
            <w:tcW w:w="5103" w:type="dxa"/>
            <w:vAlign w:val="center"/>
          </w:tcPr>
          <w:p w14:paraId="0C6259F9" w14:textId="02966A9D" w:rsidR="00765865" w:rsidRDefault="00765865" w:rsidP="00DC2AED">
            <w:pPr>
              <w:pStyle w:val="ListParagraph"/>
              <w:numPr>
                <w:ilvl w:val="0"/>
                <w:numId w:val="9"/>
              </w:numPr>
            </w:pPr>
            <w:r>
              <w:t>Keeping working on back end</w:t>
            </w:r>
          </w:p>
          <w:p w14:paraId="5F84C966" w14:textId="01E59889" w:rsidR="00765865" w:rsidRDefault="00765865" w:rsidP="00DC2AED">
            <w:pPr>
              <w:pStyle w:val="ListParagraph"/>
              <w:numPr>
                <w:ilvl w:val="0"/>
                <w:numId w:val="9"/>
              </w:numPr>
            </w:pPr>
            <w:r>
              <w:t xml:space="preserve">Start </w:t>
            </w:r>
            <w:r w:rsidR="000B54DE">
              <w:t>working on</w:t>
            </w:r>
            <w:r>
              <w:t xml:space="preserve"> sign in/login </w:t>
            </w:r>
            <w:r w:rsidR="000B54DE">
              <w:t>(BE and FE)</w:t>
            </w:r>
          </w:p>
          <w:p w14:paraId="60B931B2" w14:textId="77777777" w:rsidR="00765865" w:rsidRDefault="00765865" w:rsidP="00DC2AED">
            <w:pPr>
              <w:pStyle w:val="ListParagraph"/>
              <w:numPr>
                <w:ilvl w:val="0"/>
                <w:numId w:val="9"/>
              </w:numPr>
            </w:pPr>
            <w:r>
              <w:t xml:space="preserve">Start </w:t>
            </w:r>
            <w:r w:rsidR="000B54DE">
              <w:t xml:space="preserve">working on </w:t>
            </w:r>
            <w:r w:rsidR="009878A6">
              <w:t>menu/ reservations</w:t>
            </w:r>
            <w:r>
              <w:t xml:space="preserve"> page</w:t>
            </w:r>
            <w:r w:rsidR="000B54DE">
              <w:t xml:space="preserve"> (HTML)</w:t>
            </w:r>
          </w:p>
          <w:p w14:paraId="2171C1D5" w14:textId="77777777" w:rsidR="009878A6" w:rsidRDefault="009878A6" w:rsidP="00DC2AED">
            <w:pPr>
              <w:pStyle w:val="ListParagraph"/>
              <w:numPr>
                <w:ilvl w:val="0"/>
                <w:numId w:val="9"/>
              </w:numPr>
            </w:pPr>
            <w:r>
              <w:t xml:space="preserve">Start working on orders </w:t>
            </w:r>
            <w:r w:rsidR="00EB23A7">
              <w:t>(BE and FE)</w:t>
            </w:r>
          </w:p>
          <w:p w14:paraId="041FBE8B" w14:textId="170DE034" w:rsidR="00EB23A7" w:rsidRDefault="00EB23A7" w:rsidP="00DC2AED">
            <w:pPr>
              <w:pStyle w:val="ListParagraph"/>
              <w:numPr>
                <w:ilvl w:val="0"/>
                <w:numId w:val="9"/>
              </w:numPr>
            </w:pPr>
            <w:r>
              <w:t>Work</w:t>
            </w:r>
            <w:r w:rsidR="00F25649">
              <w:t>ing</w:t>
            </w:r>
            <w:r>
              <w:t xml:space="preserve"> on issues</w:t>
            </w:r>
          </w:p>
        </w:tc>
        <w:tc>
          <w:tcPr>
            <w:tcW w:w="2694" w:type="dxa"/>
            <w:vAlign w:val="center"/>
          </w:tcPr>
          <w:p w14:paraId="7DB192B0" w14:textId="77777777" w:rsidR="005702F3" w:rsidRDefault="005702F3" w:rsidP="00DC2AED">
            <w:pPr>
              <w:pStyle w:val="ListParagraph"/>
              <w:numPr>
                <w:ilvl w:val="0"/>
                <w:numId w:val="15"/>
              </w:numPr>
            </w:pPr>
            <w:r>
              <w:t>Sign in/ Login</w:t>
            </w:r>
          </w:p>
          <w:p w14:paraId="50DD8282" w14:textId="0C882494" w:rsidR="00765865" w:rsidRDefault="005702F3" w:rsidP="00DC2AED">
            <w:pPr>
              <w:pStyle w:val="ListParagraph"/>
              <w:numPr>
                <w:ilvl w:val="0"/>
                <w:numId w:val="15"/>
              </w:numPr>
            </w:pPr>
            <w:r>
              <w:t>Menu</w:t>
            </w:r>
          </w:p>
        </w:tc>
      </w:tr>
      <w:tr w:rsidR="00765865" w14:paraId="5C0E5098" w14:textId="77777777" w:rsidTr="00DC2AED">
        <w:tc>
          <w:tcPr>
            <w:tcW w:w="976" w:type="dxa"/>
            <w:vAlign w:val="center"/>
          </w:tcPr>
          <w:p w14:paraId="390A9A71" w14:textId="28D304D1" w:rsidR="00765865" w:rsidRDefault="00765865" w:rsidP="00DC2AED">
            <w:r>
              <w:t>04/07</w:t>
            </w:r>
          </w:p>
        </w:tc>
        <w:tc>
          <w:tcPr>
            <w:tcW w:w="5103" w:type="dxa"/>
            <w:vAlign w:val="center"/>
          </w:tcPr>
          <w:p w14:paraId="0A06281A" w14:textId="77777777" w:rsidR="000B54DE" w:rsidRDefault="000B54DE" w:rsidP="00DC2AED">
            <w:pPr>
              <w:pStyle w:val="ListParagraph"/>
              <w:numPr>
                <w:ilvl w:val="0"/>
                <w:numId w:val="10"/>
              </w:numPr>
            </w:pPr>
            <w:r>
              <w:t>Keeping working on back end</w:t>
            </w:r>
          </w:p>
          <w:p w14:paraId="56752C25" w14:textId="13311D0B" w:rsidR="000B54DE" w:rsidRDefault="000B54DE" w:rsidP="00DC2AED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 xml:space="preserve">Keeping working on </w:t>
            </w:r>
            <w:r w:rsidR="00564CB6">
              <w:t xml:space="preserve">reservations page </w:t>
            </w:r>
            <w:r>
              <w:t>(BE)</w:t>
            </w:r>
          </w:p>
          <w:p w14:paraId="6E263448" w14:textId="34E4F547" w:rsidR="00765865" w:rsidRDefault="000B54DE" w:rsidP="00DC2AED">
            <w:pPr>
              <w:pStyle w:val="ListParagraph"/>
              <w:numPr>
                <w:ilvl w:val="0"/>
                <w:numId w:val="10"/>
              </w:numPr>
            </w:pPr>
            <w:r>
              <w:t xml:space="preserve">Start working on </w:t>
            </w:r>
            <w:r w:rsidR="00564CB6">
              <w:t>admin</w:t>
            </w:r>
            <w:r>
              <w:t xml:space="preserve"> page (</w:t>
            </w:r>
            <w:r w:rsidR="00564CB6">
              <w:t>BE and FE</w:t>
            </w:r>
            <w:r>
              <w:t>)</w:t>
            </w:r>
          </w:p>
          <w:p w14:paraId="66D3AE86" w14:textId="4AB0922F" w:rsidR="00F25649" w:rsidRDefault="00F25649" w:rsidP="00DC2AED">
            <w:pPr>
              <w:pStyle w:val="ListParagraph"/>
              <w:numPr>
                <w:ilvl w:val="0"/>
                <w:numId w:val="10"/>
              </w:numPr>
            </w:pPr>
            <w:r>
              <w:t>Working on issues</w:t>
            </w:r>
          </w:p>
        </w:tc>
        <w:tc>
          <w:tcPr>
            <w:tcW w:w="2694" w:type="dxa"/>
            <w:vAlign w:val="center"/>
          </w:tcPr>
          <w:p w14:paraId="68D651FB" w14:textId="77777777" w:rsidR="00994707" w:rsidRDefault="00994707" w:rsidP="00DC2AED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Orders</w:t>
            </w:r>
          </w:p>
          <w:p w14:paraId="61DB43D6" w14:textId="61532970" w:rsidR="00994707" w:rsidRDefault="005702F3" w:rsidP="00DC2AED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Reservations</w:t>
            </w:r>
          </w:p>
        </w:tc>
      </w:tr>
      <w:tr w:rsidR="00765865" w14:paraId="2047912D" w14:textId="77777777" w:rsidTr="00DC2AED">
        <w:tc>
          <w:tcPr>
            <w:tcW w:w="976" w:type="dxa"/>
            <w:vAlign w:val="center"/>
          </w:tcPr>
          <w:p w14:paraId="2C36CEF5" w14:textId="50DB14B7" w:rsidR="00765865" w:rsidRDefault="00765865" w:rsidP="00DC2AED">
            <w:r>
              <w:lastRenderedPageBreak/>
              <w:t>11/07</w:t>
            </w:r>
          </w:p>
        </w:tc>
        <w:tc>
          <w:tcPr>
            <w:tcW w:w="5103" w:type="dxa"/>
            <w:vAlign w:val="center"/>
          </w:tcPr>
          <w:p w14:paraId="1FD7C35A" w14:textId="73153834" w:rsidR="00F25649" w:rsidRDefault="00F25649" w:rsidP="00DC2AED">
            <w:pPr>
              <w:pStyle w:val="ListParagraph"/>
              <w:numPr>
                <w:ilvl w:val="0"/>
                <w:numId w:val="9"/>
              </w:numPr>
            </w:pPr>
            <w:r>
              <w:t>Keeping working on back end</w:t>
            </w:r>
          </w:p>
          <w:p w14:paraId="336E121D" w14:textId="2F4AB750" w:rsidR="00F25649" w:rsidRDefault="00564CB6" w:rsidP="00DC2AED">
            <w:pPr>
              <w:pStyle w:val="ListParagraph"/>
              <w:numPr>
                <w:ilvl w:val="0"/>
                <w:numId w:val="9"/>
              </w:numPr>
            </w:pPr>
            <w:r>
              <w:t>Keep working on admin page (BE and FE)</w:t>
            </w:r>
          </w:p>
          <w:p w14:paraId="448081FA" w14:textId="2273E431" w:rsidR="00564CB6" w:rsidRDefault="00564CB6" w:rsidP="00DC2AED">
            <w:pPr>
              <w:pStyle w:val="ListParagraph"/>
              <w:numPr>
                <w:ilvl w:val="0"/>
                <w:numId w:val="9"/>
              </w:numPr>
            </w:pPr>
            <w:r>
              <w:t>Start working on floor staff page (</w:t>
            </w:r>
            <w:r w:rsidR="00994707">
              <w:t>BE and FE</w:t>
            </w:r>
            <w:r>
              <w:t>)</w:t>
            </w:r>
          </w:p>
          <w:p w14:paraId="4DAE4A85" w14:textId="76FEA2A6" w:rsidR="00765865" w:rsidRDefault="00F25649" w:rsidP="00DC2AED">
            <w:pPr>
              <w:pStyle w:val="ListParagraph"/>
              <w:numPr>
                <w:ilvl w:val="0"/>
                <w:numId w:val="9"/>
              </w:numPr>
            </w:pPr>
            <w:r>
              <w:t>Working on issues</w:t>
            </w:r>
          </w:p>
        </w:tc>
        <w:tc>
          <w:tcPr>
            <w:tcW w:w="2694" w:type="dxa"/>
            <w:vAlign w:val="center"/>
          </w:tcPr>
          <w:p w14:paraId="15A3A3BB" w14:textId="77777777" w:rsidR="00994707" w:rsidRDefault="00994707" w:rsidP="00DC2AED">
            <w:pPr>
              <w:pStyle w:val="ListParagraph"/>
              <w:numPr>
                <w:ilvl w:val="0"/>
                <w:numId w:val="15"/>
              </w:numPr>
            </w:pPr>
            <w:r>
              <w:t>Admin</w:t>
            </w:r>
          </w:p>
          <w:p w14:paraId="326DAF07" w14:textId="3F05014E" w:rsidR="005702F3" w:rsidRDefault="005702F3" w:rsidP="00DC2AED">
            <w:pPr>
              <w:pStyle w:val="ListParagraph"/>
            </w:pPr>
          </w:p>
        </w:tc>
      </w:tr>
      <w:tr w:rsidR="00765865" w14:paraId="5F6C62B0" w14:textId="77777777" w:rsidTr="00DC2AED">
        <w:tc>
          <w:tcPr>
            <w:tcW w:w="976" w:type="dxa"/>
            <w:vAlign w:val="center"/>
          </w:tcPr>
          <w:p w14:paraId="74992B8F" w14:textId="7AFA5E63" w:rsidR="00765865" w:rsidRDefault="00765865" w:rsidP="00DC2AED">
            <w:r>
              <w:t>18/07</w:t>
            </w:r>
          </w:p>
        </w:tc>
        <w:tc>
          <w:tcPr>
            <w:tcW w:w="5103" w:type="dxa"/>
            <w:vAlign w:val="center"/>
          </w:tcPr>
          <w:p w14:paraId="6C9687BF" w14:textId="77777777" w:rsidR="00994707" w:rsidRDefault="00994707" w:rsidP="00DC2AED">
            <w:pPr>
              <w:pStyle w:val="ListParagraph"/>
              <w:numPr>
                <w:ilvl w:val="0"/>
                <w:numId w:val="11"/>
              </w:numPr>
            </w:pPr>
            <w:r>
              <w:t>Keeping working on back end</w:t>
            </w:r>
          </w:p>
          <w:p w14:paraId="3FBDA262" w14:textId="4DC8C3F8" w:rsidR="00994707" w:rsidRDefault="00994707" w:rsidP="00DC2AED">
            <w:pPr>
              <w:pStyle w:val="ListParagraph"/>
              <w:numPr>
                <w:ilvl w:val="0"/>
                <w:numId w:val="11"/>
              </w:numPr>
            </w:pPr>
            <w:r>
              <w:t xml:space="preserve">Start working on </w:t>
            </w:r>
            <w:r w:rsidR="005702F3">
              <w:t>kitchen</w:t>
            </w:r>
            <w:r>
              <w:t xml:space="preserve"> page (BE and FE)</w:t>
            </w:r>
          </w:p>
          <w:p w14:paraId="2A12D7F0" w14:textId="4DA02DC2" w:rsidR="00A45D8C" w:rsidRDefault="00A45D8C" w:rsidP="00DC2AED">
            <w:pPr>
              <w:pStyle w:val="ListParagraph"/>
              <w:numPr>
                <w:ilvl w:val="0"/>
                <w:numId w:val="11"/>
              </w:numPr>
            </w:pPr>
            <w:r>
              <w:t>Start working on design (CSS)</w:t>
            </w:r>
          </w:p>
          <w:p w14:paraId="33290057" w14:textId="690B6B02" w:rsidR="00765865" w:rsidRDefault="00994707" w:rsidP="00DC2AED">
            <w:pPr>
              <w:pStyle w:val="ListParagraph"/>
              <w:numPr>
                <w:ilvl w:val="0"/>
                <w:numId w:val="11"/>
              </w:numPr>
            </w:pPr>
            <w:r>
              <w:t>Working on issues</w:t>
            </w:r>
          </w:p>
        </w:tc>
        <w:tc>
          <w:tcPr>
            <w:tcW w:w="2694" w:type="dxa"/>
            <w:vAlign w:val="center"/>
          </w:tcPr>
          <w:p w14:paraId="28D428F1" w14:textId="3E0FF45D" w:rsidR="00765865" w:rsidRDefault="00A45D8C" w:rsidP="00DC2AED">
            <w:pPr>
              <w:pStyle w:val="ListParagraph"/>
              <w:numPr>
                <w:ilvl w:val="0"/>
                <w:numId w:val="15"/>
              </w:numPr>
            </w:pPr>
            <w:r>
              <w:t>Kitchen</w:t>
            </w:r>
          </w:p>
          <w:p w14:paraId="051E6443" w14:textId="79F914F6" w:rsidR="00C16F59" w:rsidRDefault="00C16F59" w:rsidP="00DC2AED">
            <w:pPr>
              <w:pStyle w:val="ListParagraph"/>
              <w:numPr>
                <w:ilvl w:val="0"/>
                <w:numId w:val="15"/>
              </w:numPr>
            </w:pPr>
            <w:r>
              <w:t>Floor Staff</w:t>
            </w:r>
          </w:p>
          <w:p w14:paraId="46FED8F4" w14:textId="3B447EFF" w:rsidR="00994707" w:rsidRDefault="00994707" w:rsidP="00DC2AED">
            <w:pPr>
              <w:pStyle w:val="ListParagraph"/>
            </w:pPr>
          </w:p>
        </w:tc>
      </w:tr>
      <w:tr w:rsidR="00765865" w14:paraId="43767286" w14:textId="77777777" w:rsidTr="00DC2AED">
        <w:tc>
          <w:tcPr>
            <w:tcW w:w="976" w:type="dxa"/>
            <w:vAlign w:val="center"/>
          </w:tcPr>
          <w:p w14:paraId="5C12E070" w14:textId="79E8DD99" w:rsidR="00765865" w:rsidRDefault="00765865" w:rsidP="00DC2AED">
            <w:r>
              <w:t>25/07</w:t>
            </w:r>
          </w:p>
        </w:tc>
        <w:tc>
          <w:tcPr>
            <w:tcW w:w="5103" w:type="dxa"/>
            <w:vAlign w:val="center"/>
          </w:tcPr>
          <w:p w14:paraId="5B39151B" w14:textId="623D2AF5" w:rsidR="00765865" w:rsidRDefault="00A45D8C" w:rsidP="00DC2AED">
            <w:pPr>
              <w:pStyle w:val="ListParagraph"/>
              <w:numPr>
                <w:ilvl w:val="0"/>
                <w:numId w:val="12"/>
              </w:numPr>
            </w:pPr>
            <w:r>
              <w:t>Start working on Interim Report</w:t>
            </w:r>
          </w:p>
        </w:tc>
        <w:tc>
          <w:tcPr>
            <w:tcW w:w="2694" w:type="dxa"/>
            <w:vAlign w:val="center"/>
          </w:tcPr>
          <w:p w14:paraId="37EBA6A5" w14:textId="77777777" w:rsidR="00765865" w:rsidRDefault="00765865" w:rsidP="00DC2AED">
            <w:pPr>
              <w:ind w:left="360"/>
            </w:pPr>
          </w:p>
        </w:tc>
      </w:tr>
      <w:tr w:rsidR="00765865" w14:paraId="3AF4E130" w14:textId="77777777" w:rsidTr="00DC2AED">
        <w:tc>
          <w:tcPr>
            <w:tcW w:w="976" w:type="dxa"/>
            <w:vAlign w:val="center"/>
          </w:tcPr>
          <w:p w14:paraId="3214536D" w14:textId="21421EC9" w:rsidR="00765865" w:rsidRDefault="00765865" w:rsidP="00DC2AED">
            <w:r>
              <w:t>29/07</w:t>
            </w:r>
          </w:p>
        </w:tc>
        <w:tc>
          <w:tcPr>
            <w:tcW w:w="5103" w:type="dxa"/>
            <w:vAlign w:val="center"/>
          </w:tcPr>
          <w:p w14:paraId="50D140C8" w14:textId="77777777" w:rsidR="00765865" w:rsidRDefault="00765865" w:rsidP="00DC2AED"/>
        </w:tc>
        <w:tc>
          <w:tcPr>
            <w:tcW w:w="2694" w:type="dxa"/>
            <w:vAlign w:val="center"/>
          </w:tcPr>
          <w:p w14:paraId="06AF1DBD" w14:textId="23D164EE" w:rsidR="00765865" w:rsidRDefault="00A45D8C" w:rsidP="00DC2AED">
            <w:pPr>
              <w:pStyle w:val="ListParagraph"/>
              <w:numPr>
                <w:ilvl w:val="0"/>
                <w:numId w:val="15"/>
              </w:numPr>
            </w:pPr>
            <w:r>
              <w:t>Interim Report</w:t>
            </w:r>
          </w:p>
        </w:tc>
      </w:tr>
    </w:tbl>
    <w:p w14:paraId="11D07453" w14:textId="77777777" w:rsidR="006F610D" w:rsidRDefault="006F610D" w:rsidP="00C6484F">
      <w:pPr>
        <w:ind w:left="720"/>
      </w:pPr>
    </w:p>
    <w:p w14:paraId="4FE4C27F" w14:textId="77777777" w:rsidR="002933AB" w:rsidRDefault="002933AB" w:rsidP="00C6484F">
      <w:pPr>
        <w:pStyle w:val="Heading1"/>
        <w:numPr>
          <w:ilvl w:val="0"/>
          <w:numId w:val="1"/>
        </w:numPr>
        <w:spacing w:after="120"/>
        <w:ind w:left="714" w:hanging="357"/>
      </w:pPr>
      <w:bookmarkStart w:id="6" w:name="_Toc106313605"/>
      <w:r>
        <w:t>Conclusion</w:t>
      </w:r>
      <w:bookmarkEnd w:id="6"/>
    </w:p>
    <w:p w14:paraId="4C33719F" w14:textId="17CE723A" w:rsidR="0002191A" w:rsidRDefault="0008635A" w:rsidP="00E15920">
      <w:pPr>
        <w:ind w:left="714"/>
      </w:pPr>
      <w:r>
        <w:t>When</w:t>
      </w:r>
      <w:r w:rsidR="0002191A">
        <w:t xml:space="preserve"> completing this project I expect to have experienced a implementation of a full stack web</w:t>
      </w:r>
      <w:r w:rsidR="00E15920">
        <w:t xml:space="preserve"> application. This </w:t>
      </w:r>
      <w:r w:rsidR="00D53826">
        <w:t>should</w:t>
      </w:r>
      <w:r w:rsidR="00E15920">
        <w:t xml:space="preserve"> be achieved</w:t>
      </w:r>
      <w:r w:rsidR="00D53826">
        <w:t xml:space="preserve"> by</w:t>
      </w:r>
      <w:r w:rsidR="00E15920">
        <w:t xml:space="preserve"> applying</w:t>
      </w:r>
      <w:r w:rsidR="00991D6B">
        <w:t xml:space="preserve"> and demonstrating</w:t>
      </w:r>
      <w:r w:rsidR="00E15920">
        <w:t xml:space="preserve"> several skills and knowledge </w:t>
      </w:r>
      <w:r w:rsidR="00991D6B">
        <w:t>I have learned on this course, such as,</w:t>
      </w:r>
      <w:r w:rsidR="00E15920">
        <w:t xml:space="preserve">  design, walking through creation, implementation, test and deployment of the server/ cloud service, database, front end and the back end.</w:t>
      </w:r>
    </w:p>
    <w:p w14:paraId="4E37B8C1" w14:textId="7AE4C002" w:rsidR="00E87958" w:rsidRDefault="00991D6B" w:rsidP="00E87958">
      <w:pPr>
        <w:ind w:left="714"/>
      </w:pPr>
      <w:r>
        <w:t xml:space="preserve">The web application is </w:t>
      </w:r>
      <w:r w:rsidR="00E87958">
        <w:t>aimed</w:t>
      </w:r>
      <w:r>
        <w:t xml:space="preserve"> to be fully functional an able to be deployed into production </w:t>
      </w:r>
      <w:r w:rsidR="00E87958">
        <w:t>for</w:t>
      </w:r>
      <w:r>
        <w:t xml:space="preserve"> a real life business case.</w:t>
      </w:r>
      <w:r w:rsidR="00E87958">
        <w:t xml:space="preserve"> Although, I am aware of some gaps in the application that might not be implemented due to the short delivery time, e.g.: on line payments. I will look for some solutions, and if I have enough time and confidence for implementing extras, it will definitely be implemented.</w:t>
      </w:r>
    </w:p>
    <w:p w14:paraId="3B229D0E" w14:textId="39C5BAC2" w:rsidR="00C16F59" w:rsidRDefault="00C16F59" w:rsidP="00E15920">
      <w:pPr>
        <w:ind w:left="714"/>
      </w:pPr>
      <w:r>
        <w:t>Finally I ex</w:t>
      </w:r>
      <w:r w:rsidR="00E87958">
        <w:t xml:space="preserve">pect at the end of this project have had experienced a real life web developer position and duties, but also I expect having fun in doing this. </w:t>
      </w:r>
    </w:p>
    <w:p w14:paraId="52597219" w14:textId="77777777" w:rsidR="00C6484F" w:rsidRDefault="00C6484F" w:rsidP="00C6484F">
      <w:pPr>
        <w:pStyle w:val="Heading1"/>
        <w:numPr>
          <w:ilvl w:val="0"/>
          <w:numId w:val="1"/>
        </w:numPr>
        <w:spacing w:after="120"/>
        <w:ind w:left="714" w:hanging="357"/>
      </w:pPr>
      <w:bookmarkStart w:id="7" w:name="_Toc106313606"/>
      <w:r>
        <w:t>References / Bibliography</w:t>
      </w:r>
      <w:bookmarkEnd w:id="7"/>
    </w:p>
    <w:p w14:paraId="2B20F6A9" w14:textId="06B94FF6" w:rsidR="000F3346" w:rsidRPr="00DC2AED" w:rsidRDefault="000F3346" w:rsidP="00C0313F">
      <w:pPr>
        <w:pStyle w:val="NormalWeb"/>
        <w:spacing w:before="0" w:beforeAutospacing="0" w:after="0" w:afterAutospacing="0" w:line="360" w:lineRule="atLeast"/>
        <w:ind w:left="714"/>
        <w:rPr>
          <w:rFonts w:ascii="Calibri" w:hAnsi="Calibri" w:cs="Calibri"/>
          <w:color w:val="000000"/>
          <w:sz w:val="22"/>
          <w:szCs w:val="22"/>
        </w:rPr>
      </w:pPr>
      <w:r w:rsidRPr="00DC2AED">
        <w:rPr>
          <w:rFonts w:ascii="Calibri" w:hAnsi="Calibri" w:cs="Calibri"/>
          <w:color w:val="000000"/>
          <w:sz w:val="22"/>
          <w:szCs w:val="22"/>
        </w:rPr>
        <w:t>flask.palletsprojects.com. (n.d.). </w:t>
      </w:r>
      <w:r w:rsidRPr="00DC2AED">
        <w:rPr>
          <w:rFonts w:ascii="Calibri" w:hAnsi="Calibri" w:cs="Calibri"/>
          <w:i/>
          <w:iCs/>
          <w:color w:val="000000"/>
          <w:sz w:val="22"/>
          <w:szCs w:val="22"/>
        </w:rPr>
        <w:t>Welcome to Flask — Flask Documentation (2.1.x)</w:t>
      </w:r>
      <w:r w:rsidRPr="00DC2AED">
        <w:rPr>
          <w:rFonts w:ascii="Calibri" w:hAnsi="Calibri" w:cs="Calibri"/>
          <w:color w:val="000000"/>
          <w:sz w:val="22"/>
          <w:szCs w:val="22"/>
        </w:rPr>
        <w:t xml:space="preserve">. [online] Available at: </w:t>
      </w:r>
      <w:hyperlink r:id="rId14" w:history="1">
        <w:r w:rsidRPr="00DC2AED">
          <w:rPr>
            <w:rStyle w:val="Hyperlink"/>
            <w:rFonts w:ascii="Calibri" w:hAnsi="Calibri" w:cs="Calibri"/>
            <w:sz w:val="22"/>
            <w:szCs w:val="22"/>
          </w:rPr>
          <w:t>https://flask.palletsprojects.com/en/2.1.x/</w:t>
        </w:r>
      </w:hyperlink>
      <w:r w:rsidRPr="00DC2AED">
        <w:rPr>
          <w:rFonts w:ascii="Calibri" w:hAnsi="Calibri" w:cs="Calibri"/>
          <w:color w:val="000000"/>
          <w:sz w:val="22"/>
          <w:szCs w:val="22"/>
        </w:rPr>
        <w:t>.</w:t>
      </w:r>
    </w:p>
    <w:p w14:paraId="4F61B298" w14:textId="4D4175CF" w:rsidR="000F3346" w:rsidRPr="00DC2AED" w:rsidRDefault="000F3346" w:rsidP="00C0313F">
      <w:pPr>
        <w:pStyle w:val="NormalWeb"/>
        <w:spacing w:before="0" w:beforeAutospacing="0" w:after="0" w:afterAutospacing="0" w:line="360" w:lineRule="atLeast"/>
        <w:ind w:left="714"/>
        <w:rPr>
          <w:rFonts w:ascii="Calibri" w:hAnsi="Calibri" w:cs="Calibri"/>
          <w:color w:val="000000"/>
          <w:sz w:val="22"/>
          <w:szCs w:val="22"/>
        </w:rPr>
      </w:pPr>
    </w:p>
    <w:p w14:paraId="56F33B54" w14:textId="1D0E615B" w:rsidR="000F3346" w:rsidRPr="00DC2AED" w:rsidRDefault="000F3346" w:rsidP="00C0313F">
      <w:pPr>
        <w:pStyle w:val="NormalWeb"/>
        <w:spacing w:before="0" w:beforeAutospacing="0" w:after="0" w:afterAutospacing="0" w:line="360" w:lineRule="atLeast"/>
        <w:ind w:left="714"/>
        <w:rPr>
          <w:rFonts w:ascii="Calibri" w:hAnsi="Calibri" w:cs="Calibri"/>
          <w:color w:val="000000"/>
          <w:sz w:val="22"/>
          <w:szCs w:val="22"/>
        </w:rPr>
      </w:pPr>
      <w:r w:rsidRPr="00DC2AED">
        <w:rPr>
          <w:rFonts w:ascii="Calibri" w:hAnsi="Calibri" w:cs="Calibri"/>
          <w:color w:val="000000"/>
          <w:sz w:val="22"/>
          <w:szCs w:val="22"/>
        </w:rPr>
        <w:t>W3schools.com. (2019). </w:t>
      </w:r>
      <w:r w:rsidRPr="00DC2AED">
        <w:rPr>
          <w:rFonts w:ascii="Calibri" w:hAnsi="Calibri" w:cs="Calibri"/>
          <w:i/>
          <w:iCs/>
          <w:color w:val="000000"/>
          <w:sz w:val="22"/>
          <w:szCs w:val="22"/>
        </w:rPr>
        <w:t>Python Tutorial</w:t>
      </w:r>
      <w:r w:rsidRPr="00DC2AED">
        <w:rPr>
          <w:rFonts w:ascii="Calibri" w:hAnsi="Calibri" w:cs="Calibri"/>
          <w:color w:val="000000"/>
          <w:sz w:val="22"/>
          <w:szCs w:val="22"/>
        </w:rPr>
        <w:t xml:space="preserve">. [online] Available at: </w:t>
      </w:r>
      <w:hyperlink r:id="rId15" w:history="1">
        <w:r w:rsidRPr="00DC2AED">
          <w:rPr>
            <w:rStyle w:val="Hyperlink"/>
            <w:rFonts w:ascii="Calibri" w:hAnsi="Calibri" w:cs="Calibri"/>
            <w:sz w:val="22"/>
            <w:szCs w:val="22"/>
          </w:rPr>
          <w:t>https://www.w3schools.com/python/default.asp</w:t>
        </w:r>
      </w:hyperlink>
      <w:r w:rsidRPr="00DC2AED">
        <w:rPr>
          <w:rFonts w:ascii="Calibri" w:hAnsi="Calibri" w:cs="Calibri"/>
          <w:color w:val="000000"/>
          <w:sz w:val="22"/>
          <w:szCs w:val="22"/>
        </w:rPr>
        <w:t>.</w:t>
      </w:r>
    </w:p>
    <w:p w14:paraId="0EAA9749" w14:textId="7615237D" w:rsidR="000F3346" w:rsidRPr="00DC2AED" w:rsidRDefault="000F3346" w:rsidP="00C0313F">
      <w:pPr>
        <w:pStyle w:val="NormalWeb"/>
        <w:spacing w:before="0" w:beforeAutospacing="0" w:after="0" w:afterAutospacing="0" w:line="360" w:lineRule="atLeast"/>
        <w:ind w:left="714"/>
        <w:rPr>
          <w:rFonts w:ascii="Calibri" w:hAnsi="Calibri" w:cs="Calibri"/>
          <w:color w:val="000000"/>
          <w:sz w:val="22"/>
          <w:szCs w:val="22"/>
        </w:rPr>
      </w:pPr>
    </w:p>
    <w:p w14:paraId="79A2DEB9" w14:textId="77777777" w:rsidR="00520743" w:rsidRPr="00520743" w:rsidRDefault="00520743" w:rsidP="00C0313F">
      <w:pPr>
        <w:pStyle w:val="NormalWeb"/>
        <w:ind w:left="714"/>
        <w:rPr>
          <w:rFonts w:ascii="Calibri" w:hAnsi="Calibri" w:cs="Calibri"/>
          <w:color w:val="000000"/>
          <w:sz w:val="22"/>
          <w:szCs w:val="22"/>
        </w:rPr>
      </w:pPr>
      <w:r w:rsidRPr="00520743">
        <w:rPr>
          <w:rFonts w:ascii="Calibri" w:hAnsi="Calibri" w:cs="Calibri"/>
          <w:color w:val="000000"/>
          <w:sz w:val="22"/>
          <w:szCs w:val="22"/>
        </w:rPr>
        <w:t>matplotlib.org. (n.d.). </w:t>
      </w:r>
      <w:proofErr w:type="spellStart"/>
      <w:r w:rsidRPr="00520743">
        <w:rPr>
          <w:rFonts w:ascii="Calibri" w:hAnsi="Calibri" w:cs="Calibri"/>
          <w:i/>
          <w:iCs/>
          <w:color w:val="000000"/>
          <w:sz w:val="22"/>
          <w:szCs w:val="22"/>
        </w:rPr>
        <w:t>Pyplot</w:t>
      </w:r>
      <w:proofErr w:type="spellEnd"/>
      <w:r w:rsidRPr="00520743">
        <w:rPr>
          <w:rFonts w:ascii="Calibri" w:hAnsi="Calibri" w:cs="Calibri"/>
          <w:i/>
          <w:iCs/>
          <w:color w:val="000000"/>
          <w:sz w:val="22"/>
          <w:szCs w:val="22"/>
        </w:rPr>
        <w:t xml:space="preserve"> tutorial — Matplotlib 3.4.2 documentation</w:t>
      </w:r>
      <w:r w:rsidRPr="00520743">
        <w:rPr>
          <w:rFonts w:ascii="Calibri" w:hAnsi="Calibri" w:cs="Calibri"/>
          <w:color w:val="000000"/>
          <w:sz w:val="22"/>
          <w:szCs w:val="22"/>
        </w:rPr>
        <w:t>. [online] Available at: https://matplotlib.org/stable/tutorials/introductory/pyplot.html.</w:t>
      </w:r>
    </w:p>
    <w:p w14:paraId="4C0579D3" w14:textId="25813E7B" w:rsidR="00520743" w:rsidRPr="00DC2AED" w:rsidRDefault="00520743" w:rsidP="00C0313F">
      <w:pPr>
        <w:pStyle w:val="NormalWeb"/>
        <w:spacing w:before="0" w:beforeAutospacing="0" w:after="0" w:afterAutospacing="0" w:line="360" w:lineRule="atLeast"/>
        <w:ind w:left="714"/>
        <w:rPr>
          <w:rFonts w:ascii="Calibri" w:hAnsi="Calibri" w:cs="Calibri"/>
          <w:color w:val="000000"/>
          <w:sz w:val="22"/>
          <w:szCs w:val="22"/>
          <w:lang w:val="fr-FR"/>
        </w:rPr>
      </w:pPr>
      <w:r w:rsidRPr="00520743">
        <w:rPr>
          <w:rFonts w:ascii="Calibri" w:hAnsi="Calibri" w:cs="Calibri"/>
          <w:color w:val="000000"/>
          <w:sz w:val="22"/>
          <w:szCs w:val="22"/>
        </w:rPr>
        <w:t>‌</w:t>
      </w:r>
      <w:r w:rsidRPr="00DC2AED">
        <w:rPr>
          <w:rFonts w:ascii="Calibri" w:hAnsi="Calibri" w:cs="Calibri"/>
          <w:color w:val="000000"/>
          <w:sz w:val="22"/>
          <w:szCs w:val="22"/>
        </w:rPr>
        <w:t xml:space="preserve"> pandas.pydata.org. (n.d.). </w:t>
      </w:r>
      <w:r w:rsidRPr="00DC2AED">
        <w:rPr>
          <w:rFonts w:ascii="Calibri" w:hAnsi="Calibri" w:cs="Calibri"/>
          <w:i/>
          <w:iCs/>
          <w:color w:val="000000"/>
          <w:sz w:val="22"/>
          <w:szCs w:val="22"/>
          <w:lang w:val="fr-FR"/>
        </w:rPr>
        <w:t>User Guide — pandas 1.0.4 documentation</w:t>
      </w:r>
      <w:r w:rsidRPr="00DC2AED">
        <w:rPr>
          <w:rFonts w:ascii="Calibri" w:hAnsi="Calibri" w:cs="Calibri"/>
          <w:color w:val="000000"/>
          <w:sz w:val="22"/>
          <w:szCs w:val="22"/>
          <w:lang w:val="fr-FR"/>
        </w:rPr>
        <w:t xml:space="preserve">. [online] </w:t>
      </w:r>
      <w:proofErr w:type="spellStart"/>
      <w:r w:rsidRPr="00DC2AED">
        <w:rPr>
          <w:rFonts w:ascii="Calibri" w:hAnsi="Calibri" w:cs="Calibri"/>
          <w:color w:val="000000"/>
          <w:sz w:val="22"/>
          <w:szCs w:val="22"/>
          <w:lang w:val="fr-FR"/>
        </w:rPr>
        <w:t>Available</w:t>
      </w:r>
      <w:proofErr w:type="spellEnd"/>
      <w:r w:rsidRPr="00DC2AED">
        <w:rPr>
          <w:rFonts w:ascii="Calibri" w:hAnsi="Calibri" w:cs="Calibri"/>
          <w:color w:val="000000"/>
          <w:sz w:val="22"/>
          <w:szCs w:val="22"/>
          <w:lang w:val="fr-FR"/>
        </w:rPr>
        <w:t xml:space="preserve"> at: https://pandas.pydata.org/docs/user_guide/index.html#user-guide.</w:t>
      </w:r>
    </w:p>
    <w:p w14:paraId="091F5EE3" w14:textId="77777777" w:rsidR="00520743" w:rsidRPr="00520743" w:rsidRDefault="00520743" w:rsidP="00C0313F">
      <w:pPr>
        <w:pStyle w:val="NormalWeb"/>
        <w:spacing w:before="0" w:beforeAutospacing="0" w:after="0" w:afterAutospacing="0" w:line="360" w:lineRule="atLeast"/>
        <w:ind w:left="714"/>
        <w:rPr>
          <w:rFonts w:ascii="Calibri" w:hAnsi="Calibri" w:cs="Calibri"/>
          <w:color w:val="000000"/>
          <w:sz w:val="22"/>
          <w:szCs w:val="22"/>
          <w:lang w:val="fr-FR"/>
        </w:rPr>
      </w:pPr>
      <w:r w:rsidRPr="00520743">
        <w:rPr>
          <w:rFonts w:ascii="Calibri" w:hAnsi="Calibri" w:cs="Calibri"/>
          <w:color w:val="000000"/>
          <w:sz w:val="22"/>
          <w:szCs w:val="22"/>
          <w:lang w:val="fr-FR"/>
        </w:rPr>
        <w:t>‌</w:t>
      </w:r>
    </w:p>
    <w:p w14:paraId="524A95DF" w14:textId="77777777" w:rsidR="00520743" w:rsidRPr="00520743" w:rsidRDefault="00520743" w:rsidP="00C0313F">
      <w:pPr>
        <w:pStyle w:val="NormalWeb"/>
        <w:ind w:left="714"/>
        <w:rPr>
          <w:rFonts w:ascii="Calibri" w:hAnsi="Calibri" w:cs="Calibri"/>
          <w:color w:val="000000"/>
          <w:sz w:val="22"/>
          <w:szCs w:val="22"/>
        </w:rPr>
      </w:pPr>
      <w:r w:rsidRPr="00520743">
        <w:rPr>
          <w:rFonts w:ascii="Calibri" w:hAnsi="Calibri" w:cs="Calibri"/>
          <w:color w:val="000000"/>
          <w:sz w:val="22"/>
          <w:szCs w:val="22"/>
          <w:lang w:val="fr-FR"/>
        </w:rPr>
        <w:lastRenderedPageBreak/>
        <w:t>devcenter.heroku.com. (</w:t>
      </w:r>
      <w:proofErr w:type="spellStart"/>
      <w:r w:rsidRPr="00520743">
        <w:rPr>
          <w:rFonts w:ascii="Calibri" w:hAnsi="Calibri" w:cs="Calibri"/>
          <w:color w:val="000000"/>
          <w:sz w:val="22"/>
          <w:szCs w:val="22"/>
          <w:lang w:val="fr-FR"/>
        </w:rPr>
        <w:t>n.d</w:t>
      </w:r>
      <w:proofErr w:type="spellEnd"/>
      <w:r w:rsidRPr="00520743">
        <w:rPr>
          <w:rFonts w:ascii="Calibri" w:hAnsi="Calibri" w:cs="Calibri"/>
          <w:color w:val="000000"/>
          <w:sz w:val="22"/>
          <w:szCs w:val="22"/>
          <w:lang w:val="fr-FR"/>
        </w:rPr>
        <w:t>.). </w:t>
      </w:r>
      <w:r w:rsidRPr="00520743">
        <w:rPr>
          <w:rFonts w:ascii="Calibri" w:hAnsi="Calibri" w:cs="Calibri"/>
          <w:i/>
          <w:iCs/>
          <w:color w:val="000000"/>
          <w:sz w:val="22"/>
          <w:szCs w:val="22"/>
        </w:rPr>
        <w:t xml:space="preserve">Python | Heroku Dev </w:t>
      </w:r>
      <w:proofErr w:type="spellStart"/>
      <w:r w:rsidRPr="00520743">
        <w:rPr>
          <w:rFonts w:ascii="Calibri" w:hAnsi="Calibri" w:cs="Calibri"/>
          <w:i/>
          <w:iCs/>
          <w:color w:val="000000"/>
          <w:sz w:val="22"/>
          <w:szCs w:val="22"/>
        </w:rPr>
        <w:t>Center</w:t>
      </w:r>
      <w:proofErr w:type="spellEnd"/>
      <w:r w:rsidRPr="00520743">
        <w:rPr>
          <w:rFonts w:ascii="Calibri" w:hAnsi="Calibri" w:cs="Calibri"/>
          <w:color w:val="000000"/>
          <w:sz w:val="22"/>
          <w:szCs w:val="22"/>
        </w:rPr>
        <w:t>. [online] Available at: https://devcenter.heroku.com/categories/python-support.</w:t>
      </w:r>
    </w:p>
    <w:p w14:paraId="34225E5D" w14:textId="358E478A" w:rsidR="00520743" w:rsidRPr="00DC2AED" w:rsidRDefault="00520743" w:rsidP="00C0313F">
      <w:pPr>
        <w:pStyle w:val="NormalWeb"/>
        <w:spacing w:before="0" w:beforeAutospacing="0" w:after="0" w:afterAutospacing="0" w:line="360" w:lineRule="atLeast"/>
        <w:ind w:left="714"/>
        <w:rPr>
          <w:rFonts w:ascii="Calibri" w:hAnsi="Calibri" w:cs="Calibri"/>
          <w:color w:val="000000"/>
          <w:sz w:val="22"/>
          <w:szCs w:val="22"/>
        </w:rPr>
      </w:pPr>
      <w:r w:rsidRPr="00520743">
        <w:rPr>
          <w:rFonts w:ascii="Calibri" w:hAnsi="Calibri" w:cs="Calibri"/>
          <w:color w:val="000000"/>
          <w:sz w:val="22"/>
          <w:szCs w:val="22"/>
        </w:rPr>
        <w:t>‌</w:t>
      </w:r>
      <w:r w:rsidRPr="00DC2AED">
        <w:rPr>
          <w:rFonts w:ascii="Calibri" w:hAnsi="Calibri" w:cs="Calibri"/>
          <w:color w:val="000000"/>
          <w:sz w:val="22"/>
          <w:szCs w:val="22"/>
        </w:rPr>
        <w:t>devcenter.heroku.com. (n.d.). </w:t>
      </w:r>
      <w:r w:rsidRPr="00DC2AED">
        <w:rPr>
          <w:rFonts w:ascii="Calibri" w:hAnsi="Calibri" w:cs="Calibri"/>
          <w:i/>
          <w:iCs/>
          <w:color w:val="000000"/>
          <w:sz w:val="22"/>
          <w:szCs w:val="22"/>
        </w:rPr>
        <w:t xml:space="preserve">Heroku Postgres | Heroku Dev </w:t>
      </w:r>
      <w:proofErr w:type="spellStart"/>
      <w:r w:rsidRPr="00DC2AED">
        <w:rPr>
          <w:rFonts w:ascii="Calibri" w:hAnsi="Calibri" w:cs="Calibri"/>
          <w:i/>
          <w:iCs/>
          <w:color w:val="000000"/>
          <w:sz w:val="22"/>
          <w:szCs w:val="22"/>
        </w:rPr>
        <w:t>Center</w:t>
      </w:r>
      <w:proofErr w:type="spellEnd"/>
      <w:r w:rsidRPr="00DC2AED">
        <w:rPr>
          <w:rFonts w:ascii="Calibri" w:hAnsi="Calibri" w:cs="Calibri"/>
          <w:color w:val="000000"/>
          <w:sz w:val="22"/>
          <w:szCs w:val="22"/>
        </w:rPr>
        <w:t>. [online] Available at: https://devcenter.heroku.com/articles/heroku-postgresql.</w:t>
      </w:r>
    </w:p>
    <w:p w14:paraId="258AE55C" w14:textId="77777777" w:rsidR="00520743" w:rsidRPr="00520743" w:rsidRDefault="00520743" w:rsidP="00C0313F">
      <w:pPr>
        <w:pStyle w:val="NormalWeb"/>
        <w:spacing w:before="0" w:beforeAutospacing="0" w:after="0" w:afterAutospacing="0" w:line="360" w:lineRule="atLeast"/>
        <w:ind w:left="714"/>
        <w:rPr>
          <w:rFonts w:ascii="Calibri" w:hAnsi="Calibri" w:cs="Calibri"/>
          <w:color w:val="000000"/>
          <w:sz w:val="22"/>
          <w:szCs w:val="22"/>
        </w:rPr>
      </w:pPr>
      <w:r w:rsidRPr="00520743">
        <w:rPr>
          <w:rFonts w:ascii="Calibri" w:hAnsi="Calibri" w:cs="Calibri"/>
          <w:color w:val="000000"/>
          <w:sz w:val="22"/>
          <w:szCs w:val="22"/>
        </w:rPr>
        <w:t>‌</w:t>
      </w:r>
    </w:p>
    <w:p w14:paraId="6EF0F808" w14:textId="44B966B4" w:rsidR="00FB5DDC" w:rsidRPr="00DC2AED" w:rsidRDefault="00FB5DDC" w:rsidP="00C0313F">
      <w:pPr>
        <w:pStyle w:val="NormalWeb"/>
        <w:ind w:left="714"/>
        <w:rPr>
          <w:rFonts w:ascii="Calibri" w:hAnsi="Calibri" w:cs="Calibri"/>
          <w:color w:val="000000"/>
          <w:sz w:val="22"/>
          <w:szCs w:val="22"/>
        </w:rPr>
      </w:pPr>
      <w:r w:rsidRPr="00FB5DDC">
        <w:rPr>
          <w:rFonts w:ascii="Calibri" w:hAnsi="Calibri" w:cs="Calibri"/>
          <w:color w:val="000000"/>
          <w:sz w:val="22"/>
          <w:szCs w:val="22"/>
        </w:rPr>
        <w:t>GitHub. (n.d.). </w:t>
      </w:r>
      <w:r w:rsidRPr="00FB5DDC">
        <w:rPr>
          <w:rFonts w:ascii="Calibri" w:hAnsi="Calibri" w:cs="Calibri"/>
          <w:i/>
          <w:iCs/>
          <w:color w:val="000000"/>
          <w:sz w:val="22"/>
          <w:szCs w:val="22"/>
        </w:rPr>
        <w:t>Explore GitHub</w:t>
      </w:r>
      <w:r w:rsidRPr="00FB5DDC">
        <w:rPr>
          <w:rFonts w:ascii="Calibri" w:hAnsi="Calibri" w:cs="Calibri"/>
          <w:color w:val="000000"/>
          <w:sz w:val="22"/>
          <w:szCs w:val="22"/>
        </w:rPr>
        <w:t xml:space="preserve">. [online] Available at: </w:t>
      </w:r>
      <w:hyperlink r:id="rId16" w:history="1">
        <w:r w:rsidRPr="00FB5DDC">
          <w:rPr>
            <w:rStyle w:val="Hyperlink"/>
            <w:rFonts w:ascii="Calibri" w:hAnsi="Calibri" w:cs="Calibri"/>
            <w:sz w:val="22"/>
            <w:szCs w:val="22"/>
          </w:rPr>
          <w:t>https://github.com/explore</w:t>
        </w:r>
      </w:hyperlink>
      <w:r w:rsidRPr="00FB5DDC">
        <w:rPr>
          <w:rFonts w:ascii="Calibri" w:hAnsi="Calibri" w:cs="Calibri"/>
          <w:color w:val="000000"/>
          <w:sz w:val="22"/>
          <w:szCs w:val="22"/>
        </w:rPr>
        <w:t>.</w:t>
      </w:r>
    </w:p>
    <w:p w14:paraId="1B813C1F" w14:textId="77777777" w:rsidR="00FB5DDC" w:rsidRPr="00FB5DDC" w:rsidRDefault="00FB5DDC" w:rsidP="00C0313F">
      <w:pPr>
        <w:pStyle w:val="NormalWeb"/>
        <w:ind w:left="714"/>
        <w:rPr>
          <w:rFonts w:ascii="Calibri" w:hAnsi="Calibri" w:cs="Calibri"/>
          <w:color w:val="000000"/>
          <w:sz w:val="22"/>
          <w:szCs w:val="22"/>
        </w:rPr>
      </w:pPr>
      <w:r w:rsidRPr="00FB5DDC">
        <w:rPr>
          <w:rFonts w:ascii="Calibri" w:hAnsi="Calibri" w:cs="Calibri"/>
          <w:color w:val="000000"/>
          <w:sz w:val="22"/>
          <w:szCs w:val="22"/>
          <w:lang w:val="nl-NL"/>
        </w:rPr>
        <w:t>Selenium. (</w:t>
      </w:r>
      <w:proofErr w:type="spellStart"/>
      <w:r w:rsidRPr="00FB5DDC">
        <w:rPr>
          <w:rFonts w:ascii="Calibri" w:hAnsi="Calibri" w:cs="Calibri"/>
          <w:color w:val="000000"/>
          <w:sz w:val="22"/>
          <w:szCs w:val="22"/>
          <w:lang w:val="nl-NL"/>
        </w:rPr>
        <w:t>n.d</w:t>
      </w:r>
      <w:proofErr w:type="spellEnd"/>
      <w:r w:rsidRPr="00FB5DDC">
        <w:rPr>
          <w:rFonts w:ascii="Calibri" w:hAnsi="Calibri" w:cs="Calibri"/>
          <w:color w:val="000000"/>
          <w:sz w:val="22"/>
          <w:szCs w:val="22"/>
          <w:lang w:val="nl-NL"/>
        </w:rPr>
        <w:t>.). </w:t>
      </w:r>
      <w:r w:rsidRPr="00FB5DDC">
        <w:rPr>
          <w:rFonts w:ascii="Calibri" w:hAnsi="Calibri" w:cs="Calibri"/>
          <w:i/>
          <w:iCs/>
          <w:color w:val="000000"/>
          <w:sz w:val="22"/>
          <w:szCs w:val="22"/>
          <w:lang w:val="nl-NL"/>
        </w:rPr>
        <w:t xml:space="preserve">Selenium </w:t>
      </w:r>
      <w:proofErr w:type="spellStart"/>
      <w:r w:rsidRPr="00FB5DDC">
        <w:rPr>
          <w:rFonts w:ascii="Calibri" w:hAnsi="Calibri" w:cs="Calibri"/>
          <w:i/>
          <w:iCs/>
          <w:color w:val="000000"/>
          <w:sz w:val="22"/>
          <w:szCs w:val="22"/>
          <w:lang w:val="nl-NL"/>
        </w:rPr>
        <w:t>overview</w:t>
      </w:r>
      <w:proofErr w:type="spellEnd"/>
      <w:r w:rsidRPr="00FB5DDC">
        <w:rPr>
          <w:rFonts w:ascii="Calibri" w:hAnsi="Calibri" w:cs="Calibri"/>
          <w:color w:val="000000"/>
          <w:sz w:val="22"/>
          <w:szCs w:val="22"/>
          <w:lang w:val="nl-NL"/>
        </w:rPr>
        <w:t xml:space="preserve">. </w:t>
      </w:r>
      <w:r w:rsidRPr="00FB5DDC">
        <w:rPr>
          <w:rFonts w:ascii="Calibri" w:hAnsi="Calibri" w:cs="Calibri"/>
          <w:color w:val="000000"/>
          <w:sz w:val="22"/>
          <w:szCs w:val="22"/>
        </w:rPr>
        <w:t>[online] Available at: https://www.selenium.dev/documentation/overview/ [Accessed 12 Jun. 2022].</w:t>
      </w:r>
    </w:p>
    <w:p w14:paraId="47EC41BC" w14:textId="77777777" w:rsidR="00FB5DDC" w:rsidRPr="00FB5DDC" w:rsidRDefault="00FB5DDC" w:rsidP="00FB5DDC">
      <w:pPr>
        <w:pStyle w:val="NormalWeb"/>
        <w:ind w:left="360"/>
        <w:rPr>
          <w:rFonts w:ascii="Calibri" w:hAnsi="Calibri" w:cs="Calibri"/>
          <w:color w:val="000000"/>
        </w:rPr>
      </w:pPr>
      <w:r w:rsidRPr="00FB5DDC">
        <w:rPr>
          <w:rFonts w:ascii="Calibri" w:hAnsi="Calibri" w:cs="Calibri"/>
          <w:color w:val="000000"/>
        </w:rPr>
        <w:t>‌</w:t>
      </w:r>
    </w:p>
    <w:p w14:paraId="0073ED2B" w14:textId="77777777" w:rsidR="00FB5DDC" w:rsidRPr="00FB5DDC" w:rsidRDefault="00FB5DDC" w:rsidP="00FB5DDC">
      <w:pPr>
        <w:pStyle w:val="NormalWeb"/>
        <w:ind w:left="360"/>
        <w:rPr>
          <w:rFonts w:ascii="Calibri" w:hAnsi="Calibri" w:cs="Calibri"/>
          <w:color w:val="000000"/>
        </w:rPr>
      </w:pPr>
    </w:p>
    <w:p w14:paraId="2D6847D0" w14:textId="77777777" w:rsidR="00FB5DDC" w:rsidRPr="00FB5DDC" w:rsidRDefault="00FB5DDC" w:rsidP="00FB5DDC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</w:rPr>
      </w:pPr>
      <w:r w:rsidRPr="00FB5DDC">
        <w:rPr>
          <w:rFonts w:ascii="Calibri" w:hAnsi="Calibri" w:cs="Calibri"/>
          <w:color w:val="000000"/>
        </w:rPr>
        <w:t>‌</w:t>
      </w:r>
    </w:p>
    <w:p w14:paraId="1264699A" w14:textId="5C8DD083" w:rsidR="00520743" w:rsidRPr="00520743" w:rsidRDefault="00520743" w:rsidP="00520743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</w:rPr>
      </w:pPr>
    </w:p>
    <w:p w14:paraId="7847609B" w14:textId="1387D122" w:rsidR="00520743" w:rsidRPr="00520743" w:rsidRDefault="00520743" w:rsidP="00520743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</w:rPr>
      </w:pPr>
    </w:p>
    <w:p w14:paraId="23FF7C6E" w14:textId="77777777" w:rsidR="000F3346" w:rsidRPr="00F67B2B" w:rsidRDefault="000F3346" w:rsidP="000F3346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635162E2" w14:textId="77777777" w:rsidR="000F3346" w:rsidRPr="00F67B2B" w:rsidRDefault="000F3346" w:rsidP="000F3346">
      <w:pPr>
        <w:pStyle w:val="NormalWeb"/>
        <w:spacing w:before="0" w:beforeAutospacing="0" w:after="0" w:afterAutospacing="0" w:line="360" w:lineRule="atLeast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2828B284" w14:textId="77777777" w:rsidR="0075558D" w:rsidRPr="0075558D" w:rsidRDefault="0075558D" w:rsidP="0075558D"/>
    <w:p w14:paraId="3C554AD2" w14:textId="77777777" w:rsidR="0075558D" w:rsidRDefault="0075558D" w:rsidP="0075558D">
      <w:pPr>
        <w:ind w:left="720"/>
      </w:pPr>
    </w:p>
    <w:p w14:paraId="2F241E1A" w14:textId="77777777" w:rsidR="0075558D" w:rsidRPr="0075558D" w:rsidRDefault="0075558D" w:rsidP="0075558D">
      <w:pPr>
        <w:ind w:left="720"/>
      </w:pPr>
    </w:p>
    <w:p w14:paraId="17A38DAF" w14:textId="77777777" w:rsidR="00F3455A" w:rsidRPr="00F3455A" w:rsidRDefault="00F3455A" w:rsidP="00F3455A"/>
    <w:p w14:paraId="787F3BED" w14:textId="77777777" w:rsidR="007471C1" w:rsidRDefault="00C6484F" w:rsidP="00F3455A">
      <w:r>
        <w:tab/>
      </w:r>
    </w:p>
    <w:p w14:paraId="442AECA2" w14:textId="77777777" w:rsidR="00C6484F" w:rsidRPr="00F3455A" w:rsidRDefault="00C6484F" w:rsidP="00F3455A"/>
    <w:sectPr w:rsidR="00C6484F" w:rsidRPr="00F3455A" w:rsidSect="006E1348"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4441" w14:textId="77777777" w:rsidR="000E7DC9" w:rsidRDefault="000E7DC9" w:rsidP="00C60445">
      <w:pPr>
        <w:spacing w:after="0" w:line="240" w:lineRule="auto"/>
      </w:pPr>
      <w:r>
        <w:separator/>
      </w:r>
    </w:p>
  </w:endnote>
  <w:endnote w:type="continuationSeparator" w:id="0">
    <w:p w14:paraId="7D962A76" w14:textId="77777777" w:rsidR="000E7DC9" w:rsidRDefault="000E7DC9" w:rsidP="00C6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C2DE" w14:textId="77777777" w:rsidR="00C6484F" w:rsidRDefault="00C6484F">
    <w:pPr>
      <w:pStyle w:val="Footer"/>
    </w:pPr>
    <w:r>
      <w:t xml:space="preserve">Template developed by Dr </w:t>
    </w:r>
    <w:proofErr w:type="spellStart"/>
    <w:r>
      <w:t>Shazia</w:t>
    </w:r>
    <w:proofErr w:type="spellEnd"/>
    <w:r>
      <w:t xml:space="preserve"> A Afzal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44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005B" w14:textId="77777777" w:rsidR="00C60445" w:rsidRDefault="00C60445">
    <w:pPr>
      <w:pStyle w:val="Footer"/>
    </w:pPr>
    <w:r>
      <w:t xml:space="preserve">Template developed by Dr </w:t>
    </w:r>
    <w:proofErr w:type="spellStart"/>
    <w:r>
      <w:t>Shazia</w:t>
    </w:r>
    <w:proofErr w:type="spellEnd"/>
    <w:r>
      <w:t xml:space="preserve"> A Afzal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8344D">
      <w:rPr>
        <w:noProof/>
      </w:rPr>
      <w:t>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41D1" w14:textId="77777777" w:rsidR="000E7DC9" w:rsidRDefault="000E7DC9" w:rsidP="00C60445">
      <w:pPr>
        <w:spacing w:after="0" w:line="240" w:lineRule="auto"/>
      </w:pPr>
      <w:r>
        <w:separator/>
      </w:r>
    </w:p>
  </w:footnote>
  <w:footnote w:type="continuationSeparator" w:id="0">
    <w:p w14:paraId="69E33213" w14:textId="77777777" w:rsidR="000E7DC9" w:rsidRDefault="000E7DC9" w:rsidP="00C60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ED7"/>
    <w:multiLevelType w:val="hybridMultilevel"/>
    <w:tmpl w:val="61D6DC7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208A4"/>
    <w:multiLevelType w:val="hybridMultilevel"/>
    <w:tmpl w:val="7918FEC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F7FB4"/>
    <w:multiLevelType w:val="hybridMultilevel"/>
    <w:tmpl w:val="041E69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C5D6E"/>
    <w:multiLevelType w:val="hybridMultilevel"/>
    <w:tmpl w:val="F9B404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A101E"/>
    <w:multiLevelType w:val="hybridMultilevel"/>
    <w:tmpl w:val="573AC04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DC00F4"/>
    <w:multiLevelType w:val="hybridMultilevel"/>
    <w:tmpl w:val="75106F8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B904C0"/>
    <w:multiLevelType w:val="hybridMultilevel"/>
    <w:tmpl w:val="E6BC46B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A1C3D"/>
    <w:multiLevelType w:val="hybridMultilevel"/>
    <w:tmpl w:val="12685F5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43D57"/>
    <w:multiLevelType w:val="hybridMultilevel"/>
    <w:tmpl w:val="0E32DE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710AA"/>
    <w:multiLevelType w:val="hybridMultilevel"/>
    <w:tmpl w:val="7CE269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F6EC3"/>
    <w:multiLevelType w:val="hybridMultilevel"/>
    <w:tmpl w:val="0680C9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43E21"/>
    <w:multiLevelType w:val="hybridMultilevel"/>
    <w:tmpl w:val="0B946D9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12085"/>
    <w:multiLevelType w:val="hybridMultilevel"/>
    <w:tmpl w:val="6678959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B296C"/>
    <w:multiLevelType w:val="hybridMultilevel"/>
    <w:tmpl w:val="D37486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36DF2"/>
    <w:multiLevelType w:val="hybridMultilevel"/>
    <w:tmpl w:val="6FE4ED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0251867">
    <w:abstractNumId w:val="2"/>
  </w:num>
  <w:num w:numId="2" w16cid:durableId="1659381432">
    <w:abstractNumId w:val="1"/>
  </w:num>
  <w:num w:numId="3" w16cid:durableId="1237394090">
    <w:abstractNumId w:val="14"/>
  </w:num>
  <w:num w:numId="4" w16cid:durableId="553546592">
    <w:abstractNumId w:val="0"/>
  </w:num>
  <w:num w:numId="5" w16cid:durableId="1367829188">
    <w:abstractNumId w:val="7"/>
  </w:num>
  <w:num w:numId="6" w16cid:durableId="1100226318">
    <w:abstractNumId w:val="4"/>
  </w:num>
  <w:num w:numId="7" w16cid:durableId="666060864">
    <w:abstractNumId w:val="5"/>
  </w:num>
  <w:num w:numId="8" w16cid:durableId="751512981">
    <w:abstractNumId w:val="10"/>
  </w:num>
  <w:num w:numId="9" w16cid:durableId="26955643">
    <w:abstractNumId w:val="13"/>
  </w:num>
  <w:num w:numId="10" w16cid:durableId="1167213988">
    <w:abstractNumId w:val="9"/>
  </w:num>
  <w:num w:numId="11" w16cid:durableId="1117791309">
    <w:abstractNumId w:val="8"/>
  </w:num>
  <w:num w:numId="12" w16cid:durableId="457263795">
    <w:abstractNumId w:val="3"/>
  </w:num>
  <w:num w:numId="13" w16cid:durableId="907957383">
    <w:abstractNumId w:val="11"/>
  </w:num>
  <w:num w:numId="14" w16cid:durableId="1978297297">
    <w:abstractNumId w:val="6"/>
  </w:num>
  <w:num w:numId="15" w16cid:durableId="20267823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A5"/>
    <w:rsid w:val="000177D8"/>
    <w:rsid w:val="0002191A"/>
    <w:rsid w:val="000751AB"/>
    <w:rsid w:val="0008635A"/>
    <w:rsid w:val="000B54DE"/>
    <w:rsid w:val="000E7DC9"/>
    <w:rsid w:val="000F3346"/>
    <w:rsid w:val="001018AA"/>
    <w:rsid w:val="0011783D"/>
    <w:rsid w:val="00177BF7"/>
    <w:rsid w:val="002933AB"/>
    <w:rsid w:val="003133F3"/>
    <w:rsid w:val="0033529B"/>
    <w:rsid w:val="00352026"/>
    <w:rsid w:val="003759BC"/>
    <w:rsid w:val="004164D6"/>
    <w:rsid w:val="00425FD5"/>
    <w:rsid w:val="00444B86"/>
    <w:rsid w:val="00453595"/>
    <w:rsid w:val="00495A38"/>
    <w:rsid w:val="004C72A5"/>
    <w:rsid w:val="00520743"/>
    <w:rsid w:val="00531529"/>
    <w:rsid w:val="00564CB6"/>
    <w:rsid w:val="005702F3"/>
    <w:rsid w:val="00640B46"/>
    <w:rsid w:val="00646378"/>
    <w:rsid w:val="00675931"/>
    <w:rsid w:val="0068344D"/>
    <w:rsid w:val="006B6E5B"/>
    <w:rsid w:val="006E1348"/>
    <w:rsid w:val="006F610D"/>
    <w:rsid w:val="00706C40"/>
    <w:rsid w:val="007471C1"/>
    <w:rsid w:val="0075558D"/>
    <w:rsid w:val="00764A46"/>
    <w:rsid w:val="00765865"/>
    <w:rsid w:val="007D02BF"/>
    <w:rsid w:val="007E3C15"/>
    <w:rsid w:val="007E71B4"/>
    <w:rsid w:val="00811AF0"/>
    <w:rsid w:val="00876C3B"/>
    <w:rsid w:val="008B7F0A"/>
    <w:rsid w:val="008D303E"/>
    <w:rsid w:val="008F4A24"/>
    <w:rsid w:val="00971AFC"/>
    <w:rsid w:val="0098178B"/>
    <w:rsid w:val="009878A6"/>
    <w:rsid w:val="00991D6B"/>
    <w:rsid w:val="00994707"/>
    <w:rsid w:val="00A45D8C"/>
    <w:rsid w:val="00A52413"/>
    <w:rsid w:val="00A928CC"/>
    <w:rsid w:val="00AC1FB0"/>
    <w:rsid w:val="00B005D4"/>
    <w:rsid w:val="00B0191E"/>
    <w:rsid w:val="00B04309"/>
    <w:rsid w:val="00B36AAF"/>
    <w:rsid w:val="00B45B15"/>
    <w:rsid w:val="00B505EF"/>
    <w:rsid w:val="00BA06A4"/>
    <w:rsid w:val="00BA58EB"/>
    <w:rsid w:val="00BC15B7"/>
    <w:rsid w:val="00BC3405"/>
    <w:rsid w:val="00BD5061"/>
    <w:rsid w:val="00C0313F"/>
    <w:rsid w:val="00C16F59"/>
    <w:rsid w:val="00C53154"/>
    <w:rsid w:val="00C60445"/>
    <w:rsid w:val="00C6484F"/>
    <w:rsid w:val="00D53826"/>
    <w:rsid w:val="00DC2AED"/>
    <w:rsid w:val="00E15493"/>
    <w:rsid w:val="00E15920"/>
    <w:rsid w:val="00E33F0C"/>
    <w:rsid w:val="00E4642C"/>
    <w:rsid w:val="00E87958"/>
    <w:rsid w:val="00EB23A7"/>
    <w:rsid w:val="00F03773"/>
    <w:rsid w:val="00F25649"/>
    <w:rsid w:val="00F3455A"/>
    <w:rsid w:val="00F4491F"/>
    <w:rsid w:val="00F61D26"/>
    <w:rsid w:val="00FB5B9C"/>
    <w:rsid w:val="00FB5DDC"/>
    <w:rsid w:val="00FC1834"/>
    <w:rsid w:val="00FD1B8B"/>
    <w:rsid w:val="00F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058FD"/>
  <w15:chartTrackingRefBased/>
  <w15:docId w15:val="{3C825ED9-ADD7-44F0-B3D6-CC146D4D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3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13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45"/>
  </w:style>
  <w:style w:type="paragraph" w:styleId="Footer">
    <w:name w:val="footer"/>
    <w:basedOn w:val="Normal"/>
    <w:link w:val="Foot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45"/>
  </w:style>
  <w:style w:type="character" w:customStyle="1" w:styleId="Heading1Char">
    <w:name w:val="Heading 1 Char"/>
    <w:basedOn w:val="DefaultParagraphFont"/>
    <w:link w:val="Heading1"/>
    <w:uiPriority w:val="9"/>
    <w:rsid w:val="0075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5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84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59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59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8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%31%30%35%358%31%35%36@m%79db%73%2e%69%65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%31%30%35%358%31%35%36@m%79db%73%2e%69%6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xplo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w3schools.com/python/default.as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flask.palletsprojects.com/en/2.1.x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li\Downloads\Project_Proposal_Template_Computing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2022-06-16T00:00:00</PublishDate>
  <Abstract/>
  <CompanyAddress/>
  <CompanyPhone/>
  <CompanyFax/>
  <CompanyEmail>10558156@mydbs.ie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D155C-6F57-47E2-A4D1-2801E6A7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Project_Proposal_Template_Computing (3)</Template>
  <TotalTime>0</TotalTime>
  <Pages>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FOR A Restaurant</vt:lpstr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FOR A Restaurant</dc:title>
  <dc:subject>Higher Diploma in Science in Computing</dc:subject>
  <dc:creator>Wellington Allegro</dc:creator>
  <cp:keywords/>
  <dc:description>Word Count:</dc:description>
  <cp:lastModifiedBy>Wellington Allegro</cp:lastModifiedBy>
  <cp:revision>5</cp:revision>
  <cp:lastPrinted>2022-06-16T22:13:00Z</cp:lastPrinted>
  <dcterms:created xsi:type="dcterms:W3CDTF">2022-06-11T09:23:00Z</dcterms:created>
  <dcterms:modified xsi:type="dcterms:W3CDTF">2022-06-16T22:14:00Z</dcterms:modified>
  <cp:category>Software Development</cp:category>
</cp:coreProperties>
</file>